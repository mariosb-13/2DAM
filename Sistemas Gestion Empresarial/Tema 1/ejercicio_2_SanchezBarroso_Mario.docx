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B485C" w14:textId="77777777" w:rsidR="00942F99" w:rsidRDefault="00942F99" w:rsidP="00942F99">
      <w:r>
        <w:rPr>
          <w:noProof/>
        </w:rPr>
        <w:drawing>
          <wp:anchor distT="0" distB="0" distL="114300" distR="114300" simplePos="0" relativeHeight="251659264" behindDoc="1" locked="0" layoutInCell="1" allowOverlap="1" wp14:anchorId="60C3EF38" wp14:editId="57BD3320">
            <wp:simplePos x="0" y="0"/>
            <wp:positionH relativeFrom="column">
              <wp:posOffset>-496570</wp:posOffset>
            </wp:positionH>
            <wp:positionV relativeFrom="paragraph">
              <wp:posOffset>-885190</wp:posOffset>
            </wp:positionV>
            <wp:extent cx="7931785" cy="11219815"/>
            <wp:effectExtent l="0" t="0" r="0" b="635"/>
            <wp:wrapNone/>
            <wp:docPr id="206659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93487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785" cy="1121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3DCDE" w14:textId="49ED4846" w:rsidR="004A41A7" w:rsidRDefault="006E234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5F2F2A" wp14:editId="4F21AEB4">
                <wp:simplePos x="0" y="0"/>
                <wp:positionH relativeFrom="column">
                  <wp:posOffset>-489585</wp:posOffset>
                </wp:positionH>
                <wp:positionV relativeFrom="paragraph">
                  <wp:posOffset>3960495</wp:posOffset>
                </wp:positionV>
                <wp:extent cx="3219450" cy="2286000"/>
                <wp:effectExtent l="0" t="0" r="0" b="0"/>
                <wp:wrapNone/>
                <wp:docPr id="8645677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2C5B9" w14:textId="6A755D79" w:rsidR="006E2342" w:rsidRPr="00450A55" w:rsidRDefault="00FA03FE" w:rsidP="00942F99">
                            <w:pP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  <w:t>P</w:t>
                            </w:r>
                            <w:r w:rsidR="006E2342"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  <w:t>reguntasTipo</w:t>
                            </w:r>
                            <w:proofErr w:type="spellEnd"/>
                            <w:r w:rsidR="006E2342"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  <w:t xml:space="preserve">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F2F2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8.55pt;margin-top:311.85pt;width:253.5pt;height:18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" filled="f" stroked="f" strokeweight=".5pt">
                <v:textbox>
                  <w:txbxContent>
                    <w:p w14:paraId="65D2C5B9" w14:textId="6A755D79" w:rsidR="006E2342" w:rsidRPr="00450A55" w:rsidRDefault="00FA03FE" w:rsidP="00942F99">
                      <w:pPr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  <w:t>P</w:t>
                      </w:r>
                      <w:r w:rsidR="006E2342"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  <w:t>reguntasTipo</w:t>
                      </w:r>
                      <w:proofErr w:type="spellEnd"/>
                      <w:r w:rsidR="006E2342"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  <w:t xml:space="preserve"> Test</w:t>
                      </w:r>
                    </w:p>
                  </w:txbxContent>
                </v:textbox>
              </v:shape>
            </w:pict>
          </mc:Fallback>
        </mc:AlternateContent>
      </w:r>
      <w:r w:rsidR="00942F99">
        <w:br w:type="page"/>
      </w:r>
      <w:r w:rsidR="00942F99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612355E" wp14:editId="3396593A">
                <wp:simplePos x="0" y="0"/>
                <wp:positionH relativeFrom="column">
                  <wp:posOffset>-1194435</wp:posOffset>
                </wp:positionH>
                <wp:positionV relativeFrom="paragraph">
                  <wp:posOffset>8568055</wp:posOffset>
                </wp:positionV>
                <wp:extent cx="1471955" cy="1268730"/>
                <wp:effectExtent l="0" t="0" r="0" b="7620"/>
                <wp:wrapNone/>
                <wp:docPr id="1152218962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55" cy="126873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0000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3EDA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-94.05pt;margin-top:674.65pt;width:115.9pt;height:99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" adj="0" fillcolor="#00c" stroked="f" strokeweight="1pt"/>
            </w:pict>
          </mc:Fallback>
        </mc:AlternateContent>
      </w:r>
      <w:r w:rsidR="00942F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E9C623" wp14:editId="0862EBCF">
                <wp:simplePos x="0" y="0"/>
                <wp:positionH relativeFrom="column">
                  <wp:posOffset>-492760</wp:posOffset>
                </wp:positionH>
                <wp:positionV relativeFrom="paragraph">
                  <wp:posOffset>7764145</wp:posOffset>
                </wp:positionV>
                <wp:extent cx="3636645" cy="95250"/>
                <wp:effectExtent l="0" t="0" r="1905" b="0"/>
                <wp:wrapNone/>
                <wp:docPr id="190569056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645" cy="95250"/>
                        </a:xfrm>
                        <a:prstGeom prst="parallelogram">
                          <a:avLst/>
                        </a:prstGeom>
                        <a:solidFill>
                          <a:srgbClr val="0B10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973F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-38.8pt;margin-top:611.35pt;width:286.35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" adj="141" fillcolor="#0b1023" stroked="f" strokeweight="1pt"/>
            </w:pict>
          </mc:Fallback>
        </mc:AlternateContent>
      </w:r>
      <w:r w:rsidR="00942F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D156D" wp14:editId="692BDD66">
                <wp:simplePos x="0" y="0"/>
                <wp:positionH relativeFrom="column">
                  <wp:posOffset>-496570</wp:posOffset>
                </wp:positionH>
                <wp:positionV relativeFrom="paragraph">
                  <wp:posOffset>6285865</wp:posOffset>
                </wp:positionV>
                <wp:extent cx="3799205" cy="1245235"/>
                <wp:effectExtent l="0" t="0" r="0" b="0"/>
                <wp:wrapNone/>
                <wp:docPr id="19933288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9205" cy="1245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C49C2E" w14:textId="77777777" w:rsidR="00942F99" w:rsidRDefault="00942F99" w:rsidP="00942F99">
                            <w:pP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Mario Sánchez Barroso </w:t>
                            </w:r>
                          </w:p>
                          <w:p w14:paraId="01A858CC" w14:textId="77777777" w:rsidR="00942F99" w:rsidRDefault="00C53D8F" w:rsidP="00942F99">
                            <w:pP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  <w:r w:rsidR="00FA03FE"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º</w:t>
                            </w:r>
                            <w:r w:rsidR="00234D5B"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 CFGS DAM</w:t>
                            </w:r>
                          </w:p>
                          <w:p w14:paraId="3263338C" w14:textId="77777777" w:rsidR="00234D5B" w:rsidRPr="00450A55" w:rsidRDefault="00234D5B" w:rsidP="00942F99">
                            <w:pPr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IES Profesor Juan Antonio Carrillo Salcedo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D156D" id="_x0000_s1027" type="#_x0000_t202" style="position:absolute;left:0;text-align:left;margin-left:-39.1pt;margin-top:494.95pt;width:299.15pt;height:9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" filled="f" stroked="f" strokeweight=".5pt">
                <v:textbox>
                  <w:txbxContent>
                    <w:p w14:paraId="30C49C2E" w14:textId="77777777" w:rsidR="00942F99" w:rsidRDefault="00942F99" w:rsidP="00942F99">
                      <w:pP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Mario Sánchez Barroso </w:t>
                      </w:r>
                    </w:p>
                    <w:p w14:paraId="01A858CC" w14:textId="77777777" w:rsidR="00942F99" w:rsidRDefault="00C53D8F" w:rsidP="00942F99">
                      <w:pP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2</w:t>
                      </w:r>
                      <w:r w:rsidR="00FA03FE"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º</w:t>
                      </w:r>
                      <w:r w:rsidR="00234D5B"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 CFGS DAM</w:t>
                      </w:r>
                    </w:p>
                    <w:p w14:paraId="3263338C" w14:textId="77777777" w:rsidR="00234D5B" w:rsidRPr="00450A55" w:rsidRDefault="00234D5B" w:rsidP="00942F99">
                      <w:pPr>
                        <w:rPr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IES Profesor Juan Antonio Carrillo Salcedo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  <w14:ligatures w14:val="standardContextual"/>
        </w:rPr>
        <w:id w:val="-1161387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2D1C9F" w14:textId="77777777" w:rsidR="004A41A7" w:rsidRDefault="00234D5B">
          <w:pPr>
            <w:pStyle w:val="TtuloTDC"/>
          </w:pPr>
          <w:r>
            <w:t>Índice</w:t>
          </w:r>
        </w:p>
        <w:p w14:paraId="3C4B1299" w14:textId="2AFE583F" w:rsidR="00C0706A" w:rsidRDefault="004A41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982437" w:history="1">
            <w:r w:rsidR="00C0706A" w:rsidRPr="00A26530">
              <w:rPr>
                <w:rStyle w:val="Hipervnculo"/>
                <w:noProof/>
              </w:rPr>
              <w:t>Tipo Test</w:t>
            </w:r>
            <w:r w:rsidR="00C0706A">
              <w:rPr>
                <w:noProof/>
                <w:webHidden/>
              </w:rPr>
              <w:tab/>
            </w:r>
            <w:r w:rsidR="00C0706A">
              <w:rPr>
                <w:noProof/>
                <w:webHidden/>
              </w:rPr>
              <w:fldChar w:fldCharType="begin"/>
            </w:r>
            <w:r w:rsidR="00C0706A">
              <w:rPr>
                <w:noProof/>
                <w:webHidden/>
              </w:rPr>
              <w:instrText xml:space="preserve"> PAGEREF _Toc210982437 \h </w:instrText>
            </w:r>
            <w:r w:rsidR="00C0706A">
              <w:rPr>
                <w:noProof/>
                <w:webHidden/>
              </w:rPr>
            </w:r>
            <w:r w:rsidR="00C0706A">
              <w:rPr>
                <w:noProof/>
                <w:webHidden/>
              </w:rPr>
              <w:fldChar w:fldCharType="separate"/>
            </w:r>
            <w:r w:rsidR="007C5511">
              <w:rPr>
                <w:noProof/>
                <w:webHidden/>
              </w:rPr>
              <w:t>3</w:t>
            </w:r>
            <w:r w:rsidR="00C0706A">
              <w:rPr>
                <w:noProof/>
                <w:webHidden/>
              </w:rPr>
              <w:fldChar w:fldCharType="end"/>
            </w:r>
          </w:hyperlink>
        </w:p>
        <w:p w14:paraId="0FCA1154" w14:textId="27154E6D" w:rsidR="004A41A7" w:rsidRDefault="004A41A7">
          <w:r>
            <w:rPr>
              <w:b/>
              <w:bCs/>
            </w:rPr>
            <w:fldChar w:fldCharType="end"/>
          </w:r>
        </w:p>
      </w:sdtContent>
    </w:sdt>
    <w:p w14:paraId="56076D53" w14:textId="77777777" w:rsidR="004A41A7" w:rsidRDefault="004A41A7" w:rsidP="00234D5B">
      <w:pPr>
        <w:jc w:val="left"/>
      </w:pPr>
      <w:r>
        <w:br w:type="page"/>
      </w:r>
    </w:p>
    <w:p w14:paraId="7270679A" w14:textId="07C54CA1" w:rsidR="006E2342" w:rsidRPr="006E2342" w:rsidRDefault="00C0706A" w:rsidP="006E2342">
      <w:pPr>
        <w:pStyle w:val="Ttulo1"/>
      </w:pPr>
      <w:bookmarkStart w:id="0" w:name="_Toc210982437"/>
      <w:r>
        <w:lastRenderedPageBreak/>
        <w:t>Tipo Test</w:t>
      </w:r>
      <w:bookmarkEnd w:id="0"/>
    </w:p>
    <w:p w14:paraId="3C03F070" w14:textId="40F1E1A5" w:rsidR="00C0706A" w:rsidRPr="00C0706A" w:rsidRDefault="00C0706A" w:rsidP="00C0706A">
      <w:pPr>
        <w:numPr>
          <w:ilvl w:val="0"/>
          <w:numId w:val="1"/>
        </w:numPr>
        <w:spacing w:before="100" w:beforeAutospacing="1" w:after="100" w:afterAutospacing="1" w:line="240" w:lineRule="auto"/>
        <w:jc w:val="left"/>
      </w:pPr>
      <w:r w:rsidRPr="00C0706A">
        <w:t>¿Qué significa ERP en el ámbito empresarial?</w:t>
      </w:r>
      <w:r w:rsidRPr="00C0706A">
        <w:br/>
      </w:r>
      <w:r w:rsidRPr="00C0706A">
        <w:rPr>
          <w:b/>
          <w:bCs/>
        </w:rPr>
        <w:t xml:space="preserve">a) Enterprise </w:t>
      </w:r>
      <w:proofErr w:type="spellStart"/>
      <w:r w:rsidRPr="00C0706A">
        <w:rPr>
          <w:b/>
          <w:bCs/>
        </w:rPr>
        <w:t>Resource</w:t>
      </w:r>
      <w:proofErr w:type="spellEnd"/>
      <w:r w:rsidRPr="00C0706A">
        <w:rPr>
          <w:b/>
          <w:bCs/>
        </w:rPr>
        <w:t xml:space="preserve"> </w:t>
      </w:r>
      <w:proofErr w:type="spellStart"/>
      <w:r w:rsidRPr="00C0706A">
        <w:rPr>
          <w:b/>
          <w:bCs/>
        </w:rPr>
        <w:t>Planning</w:t>
      </w:r>
      <w:proofErr w:type="spellEnd"/>
      <w:r w:rsidRPr="00C0706A">
        <w:br/>
        <w:t xml:space="preserve">b) Enterprise </w:t>
      </w:r>
      <w:proofErr w:type="spellStart"/>
      <w:r w:rsidRPr="00C0706A">
        <w:t>Risk</w:t>
      </w:r>
      <w:proofErr w:type="spellEnd"/>
      <w:r w:rsidRPr="00C0706A">
        <w:t xml:space="preserve"> </w:t>
      </w:r>
      <w:proofErr w:type="spellStart"/>
      <w:r w:rsidRPr="00C0706A">
        <w:t>Program</w:t>
      </w:r>
      <w:proofErr w:type="spellEnd"/>
      <w:r w:rsidRPr="00C0706A">
        <w:br/>
        <w:t xml:space="preserve">c) </w:t>
      </w:r>
      <w:proofErr w:type="spellStart"/>
      <w:r w:rsidRPr="00C0706A">
        <w:t>Efficient</w:t>
      </w:r>
      <w:proofErr w:type="spellEnd"/>
      <w:r w:rsidRPr="00C0706A">
        <w:t xml:space="preserve"> </w:t>
      </w:r>
      <w:proofErr w:type="spellStart"/>
      <w:r w:rsidRPr="00C0706A">
        <w:t>Resource</w:t>
      </w:r>
      <w:proofErr w:type="spellEnd"/>
      <w:r w:rsidRPr="00C0706A">
        <w:t xml:space="preserve"> </w:t>
      </w:r>
      <w:proofErr w:type="spellStart"/>
      <w:r w:rsidRPr="00C0706A">
        <w:t>Process</w:t>
      </w:r>
      <w:proofErr w:type="spellEnd"/>
      <w:r w:rsidRPr="00C0706A">
        <w:br/>
        <w:t xml:space="preserve">d) </w:t>
      </w:r>
      <w:proofErr w:type="spellStart"/>
      <w:r w:rsidRPr="00C0706A">
        <w:t>Economic</w:t>
      </w:r>
      <w:proofErr w:type="spellEnd"/>
      <w:r w:rsidRPr="00C0706A">
        <w:t xml:space="preserve"> </w:t>
      </w:r>
      <w:proofErr w:type="spellStart"/>
      <w:r w:rsidRPr="00C0706A">
        <w:t>Resource</w:t>
      </w:r>
      <w:proofErr w:type="spellEnd"/>
      <w:r w:rsidRPr="00C0706A">
        <w:t xml:space="preserve"> </w:t>
      </w:r>
      <w:proofErr w:type="spellStart"/>
      <w:r w:rsidRPr="00C0706A">
        <w:t>Planning</w:t>
      </w:r>
      <w:proofErr w:type="spellEnd"/>
    </w:p>
    <w:p w14:paraId="3BD95050" w14:textId="78912D2F" w:rsidR="00050228" w:rsidRPr="00C0706A" w:rsidRDefault="00C0706A" w:rsidP="00050228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 w:rsidRPr="00C0706A">
        <w:t>¿Cuál de las siguientes áreas NO forma parte de la gestión empresarial?</w:t>
      </w:r>
      <w:r w:rsidRPr="00C0706A">
        <w:br/>
      </w:r>
      <w:r w:rsidRPr="00C0706A">
        <w:rPr>
          <w:b/>
          <w:bCs/>
        </w:rPr>
        <w:t>a) Seguridad Ciudadana</w:t>
      </w:r>
      <w:r w:rsidRPr="00C0706A">
        <w:br/>
        <w:t>b) Recursos Humanos</w:t>
      </w:r>
      <w:r w:rsidRPr="00C0706A">
        <w:br/>
        <w:t>c) Contabilidad y Finanzas</w:t>
      </w:r>
      <w:r w:rsidRPr="00C0706A">
        <w:br/>
        <w:t>d) Marketing y Ventas</w:t>
      </w:r>
    </w:p>
    <w:p w14:paraId="61B19928" w14:textId="2A2A7060" w:rsidR="00C0706A" w:rsidRPr="00C0706A" w:rsidRDefault="00C0706A" w:rsidP="00C0706A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 w:rsidRPr="00C0706A">
        <w:t>¿Qué elemento forma parte de la identidad de una empresa?</w:t>
      </w:r>
      <w:r w:rsidRPr="00C0706A">
        <w:br/>
      </w:r>
      <w:r w:rsidRPr="00C0706A">
        <w:rPr>
          <w:b/>
          <w:bCs/>
        </w:rPr>
        <w:t>a) Misión, Visión y Valores</w:t>
      </w:r>
      <w:r w:rsidRPr="00C0706A">
        <w:br/>
        <w:t>b) Estructura, Capital y Personal</w:t>
      </w:r>
      <w:r w:rsidRPr="00C0706A">
        <w:br/>
        <w:t>c) Producción, Ventas y Logística</w:t>
      </w:r>
      <w:r w:rsidRPr="00C0706A">
        <w:br/>
        <w:t>d) Costes, Beneficios y Competencia</w:t>
      </w:r>
    </w:p>
    <w:p w14:paraId="3AEA5353" w14:textId="7B3CA516" w:rsidR="00C0706A" w:rsidRPr="00C0706A" w:rsidRDefault="00C0706A" w:rsidP="00C0706A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C0706A">
        <w:t>¿Cuál de las siguientes es una ventaja de usar un sistema ERP?</w:t>
      </w:r>
      <w:r w:rsidRPr="00C0706A">
        <w:br/>
      </w:r>
      <w:r w:rsidRPr="00C0706A">
        <w:rPr>
          <w:b/>
          <w:bCs/>
        </w:rPr>
        <w:t>a) Mejora el acceso a la información</w:t>
      </w:r>
      <w:r w:rsidRPr="00C0706A">
        <w:br/>
        <w:t>b) Incrementa los costes de mantenimiento</w:t>
      </w:r>
      <w:r w:rsidRPr="00C0706A">
        <w:br/>
        <w:t>c) Dificulta la comunicación interna</w:t>
      </w:r>
      <w:r w:rsidRPr="00C0706A">
        <w:br/>
        <w:t>d) Obliga a duplicar datos</w:t>
      </w:r>
    </w:p>
    <w:p w14:paraId="61FC17A2" w14:textId="5AD5FED0" w:rsidR="00C0706A" w:rsidRPr="00C0706A" w:rsidRDefault="00C0706A" w:rsidP="00C0706A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 w:rsidRPr="00C0706A">
        <w:t>¿Qué característica de un ERP permite dividirlo en módulos según las áreas funcionales de la empresa?</w:t>
      </w:r>
      <w:r w:rsidRPr="00C0706A">
        <w:br/>
      </w:r>
      <w:r w:rsidRPr="00C0706A">
        <w:rPr>
          <w:b/>
          <w:bCs/>
        </w:rPr>
        <w:t>a) Modularidad</w:t>
      </w:r>
      <w:r w:rsidRPr="00C0706A">
        <w:br/>
        <w:t>b) Integración</w:t>
      </w:r>
      <w:r w:rsidRPr="00C0706A">
        <w:br/>
        <w:t>c) Adaptabilidad</w:t>
      </w:r>
      <w:r w:rsidRPr="00C0706A">
        <w:br/>
        <w:t>d) Compatibilidad</w:t>
      </w:r>
    </w:p>
    <w:p w14:paraId="0B244E23" w14:textId="1F23971E" w:rsidR="006E2342" w:rsidRPr="006E2342" w:rsidRDefault="006E2342" w:rsidP="00C0706A">
      <w:pPr>
        <w:jc w:val="left"/>
      </w:pPr>
    </w:p>
    <w:p w14:paraId="1885A25A" w14:textId="77777777" w:rsidR="006E2342" w:rsidRPr="004A41A7" w:rsidRDefault="006E2342" w:rsidP="006E2342"/>
    <w:sectPr w:rsidR="006E2342" w:rsidRPr="004A41A7" w:rsidSect="00234D5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FB126" w14:textId="77777777" w:rsidR="000E6B68" w:rsidRDefault="000E6B68" w:rsidP="00942F99">
      <w:pPr>
        <w:spacing w:after="0" w:line="240" w:lineRule="auto"/>
      </w:pPr>
      <w:r>
        <w:separator/>
      </w:r>
    </w:p>
  </w:endnote>
  <w:endnote w:type="continuationSeparator" w:id="0">
    <w:p w14:paraId="3CE6BD09" w14:textId="77777777" w:rsidR="000E6B68" w:rsidRDefault="000E6B68" w:rsidP="00942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808080" w:themeColor="background1" w:themeShade="80"/>
      </w:rPr>
      <w:id w:val="595680795"/>
      <w:docPartObj>
        <w:docPartGallery w:val="Page Numbers (Bottom of Page)"/>
        <w:docPartUnique/>
      </w:docPartObj>
    </w:sdtPr>
    <w:sdtContent>
      <w:p w14:paraId="398A5142" w14:textId="77777777" w:rsidR="00234D5B" w:rsidRPr="001F4364" w:rsidRDefault="001F4364">
        <w:pPr>
          <w:pStyle w:val="Piedepgina"/>
          <w:jc w:val="right"/>
          <w:rPr>
            <w:color w:val="808080" w:themeColor="background1" w:themeShade="80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67E9972C" wp14:editId="0759694D">
                  <wp:simplePos x="0" y="0"/>
                  <wp:positionH relativeFrom="rightMargin">
                    <wp:posOffset>0</wp:posOffset>
                  </wp:positionH>
                  <wp:positionV relativeFrom="paragraph">
                    <wp:posOffset>-77163</wp:posOffset>
                  </wp:positionV>
                  <wp:extent cx="1078640" cy="895104"/>
                  <wp:effectExtent l="0" t="0" r="7620" b="635"/>
                  <wp:wrapNone/>
                  <wp:docPr id="666909158" name="Isosceles Tri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H="1">
                            <a:off x="0" y="0"/>
                            <a:ext cx="1078640" cy="895104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rgbClr val="0000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7A03755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6" type="#_x0000_t5" style="position:absolute;margin-left:0;margin-top:-6.1pt;width:84.95pt;height:70.5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" adj="0" fillcolor="#00c" stroked="f" strokeweight="1pt">
                  <w10:wrap anchorx="margin"/>
                </v:shape>
              </w:pict>
            </mc:Fallback>
          </mc:AlternateContent>
        </w:r>
        <w:r w:rsidR="00234D5B" w:rsidRPr="001F4364">
          <w:rPr>
            <w:color w:val="808080" w:themeColor="background1" w:themeShade="80"/>
          </w:rPr>
          <w:t xml:space="preserve">Página | </w:t>
        </w:r>
        <w:r w:rsidR="00234D5B" w:rsidRPr="001F4364">
          <w:rPr>
            <w:color w:val="808080" w:themeColor="background1" w:themeShade="80"/>
          </w:rPr>
          <w:fldChar w:fldCharType="begin"/>
        </w:r>
        <w:r w:rsidR="00234D5B" w:rsidRPr="001F4364">
          <w:rPr>
            <w:color w:val="808080" w:themeColor="background1" w:themeShade="80"/>
          </w:rPr>
          <w:instrText>PAGE   \* MERGEFORMAT</w:instrText>
        </w:r>
        <w:r w:rsidR="00234D5B" w:rsidRPr="001F4364">
          <w:rPr>
            <w:color w:val="808080" w:themeColor="background1" w:themeShade="80"/>
          </w:rPr>
          <w:fldChar w:fldCharType="separate"/>
        </w:r>
        <w:r w:rsidR="00234D5B" w:rsidRPr="001F4364">
          <w:rPr>
            <w:color w:val="808080" w:themeColor="background1" w:themeShade="80"/>
          </w:rPr>
          <w:t>2</w:t>
        </w:r>
        <w:r w:rsidR="00234D5B" w:rsidRPr="001F4364">
          <w:rPr>
            <w:color w:val="808080" w:themeColor="background1" w:themeShade="80"/>
          </w:rPr>
          <w:fldChar w:fldCharType="end"/>
        </w:r>
        <w:r w:rsidR="00234D5B" w:rsidRPr="001F4364">
          <w:rPr>
            <w:color w:val="808080" w:themeColor="background1" w:themeShade="80"/>
          </w:rPr>
          <w:t xml:space="preserve"> </w:t>
        </w:r>
      </w:p>
    </w:sdtContent>
  </w:sdt>
  <w:p w14:paraId="0A5C123E" w14:textId="77777777" w:rsidR="00FA03FE" w:rsidRDefault="00FA03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A0D71" w14:textId="77777777" w:rsidR="000E6B68" w:rsidRDefault="000E6B68" w:rsidP="00942F99">
      <w:pPr>
        <w:spacing w:after="0" w:line="240" w:lineRule="auto"/>
      </w:pPr>
      <w:r>
        <w:separator/>
      </w:r>
    </w:p>
  </w:footnote>
  <w:footnote w:type="continuationSeparator" w:id="0">
    <w:p w14:paraId="2D7DFA9C" w14:textId="77777777" w:rsidR="000E6B68" w:rsidRDefault="000E6B68" w:rsidP="00942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CFBB7" w14:textId="77777777" w:rsidR="00FA03FE" w:rsidRPr="001F4364" w:rsidRDefault="00000000">
    <w:pPr>
      <w:pStyle w:val="Encabezado"/>
      <w:rPr>
        <w:color w:val="808080" w:themeColor="background1" w:themeShade="80"/>
        <w:szCs w:val="24"/>
      </w:rPr>
    </w:pPr>
    <w:sdt>
      <w:sdtPr>
        <w:rPr>
          <w:rFonts w:asciiTheme="majorHAnsi" w:eastAsiaTheme="majorEastAsia" w:hAnsiTheme="majorHAnsi" w:cstheme="majorBidi"/>
          <w:color w:val="808080" w:themeColor="background1" w:themeShade="80"/>
          <w:szCs w:val="24"/>
        </w:rPr>
        <w:alias w:val="Título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>Mario Sánchez Barroso</w:t>
        </w:r>
      </w:sdtContent>
    </w:sdt>
    <w:r w:rsidR="00FA03FE" w:rsidRPr="001F4364">
      <w:rPr>
        <w:rFonts w:asciiTheme="majorHAnsi" w:eastAsiaTheme="majorEastAsia" w:hAnsiTheme="majorHAnsi" w:cstheme="majorBidi"/>
        <w:color w:val="808080" w:themeColor="background1" w:themeShade="80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808080" w:themeColor="background1" w:themeShade="80"/>
          <w:szCs w:val="24"/>
        </w:rPr>
        <w:alias w:val="Fecha"/>
        <w:id w:val="78404859"/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 xml:space="preserve">I.E.S Prof. </w:t>
        </w:r>
        <w:r w:rsidR="00234D5B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 xml:space="preserve">Juan Antonio </w:t>
        </w:r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>Carrillo Salcedo</w:t>
        </w:r>
      </w:sdtContent>
    </w:sdt>
  </w:p>
  <w:p w14:paraId="56A1916B" w14:textId="77777777" w:rsidR="00942F99" w:rsidRDefault="00942F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4450A"/>
    <w:multiLevelType w:val="multilevel"/>
    <w:tmpl w:val="95D480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F14BA"/>
    <w:multiLevelType w:val="multilevel"/>
    <w:tmpl w:val="EBE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24BF3"/>
    <w:multiLevelType w:val="multilevel"/>
    <w:tmpl w:val="EADA74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6717EF"/>
    <w:multiLevelType w:val="multilevel"/>
    <w:tmpl w:val="C1C655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0B40BE"/>
    <w:multiLevelType w:val="multilevel"/>
    <w:tmpl w:val="F18E77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5081783">
    <w:abstractNumId w:val="1"/>
  </w:num>
  <w:num w:numId="2" w16cid:durableId="1161626925">
    <w:abstractNumId w:val="0"/>
  </w:num>
  <w:num w:numId="3" w16cid:durableId="1431462436">
    <w:abstractNumId w:val="2"/>
  </w:num>
  <w:num w:numId="4" w16cid:durableId="1161433096">
    <w:abstractNumId w:val="4"/>
  </w:num>
  <w:num w:numId="5" w16cid:durableId="1558667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42"/>
    <w:rsid w:val="00000A08"/>
    <w:rsid w:val="00050228"/>
    <w:rsid w:val="000E6B68"/>
    <w:rsid w:val="000F3B89"/>
    <w:rsid w:val="001F4364"/>
    <w:rsid w:val="00234D5B"/>
    <w:rsid w:val="00450A55"/>
    <w:rsid w:val="004A41A7"/>
    <w:rsid w:val="004D5C05"/>
    <w:rsid w:val="005A47C2"/>
    <w:rsid w:val="006538B4"/>
    <w:rsid w:val="006606FA"/>
    <w:rsid w:val="006E2342"/>
    <w:rsid w:val="007C5511"/>
    <w:rsid w:val="00864598"/>
    <w:rsid w:val="00866DAA"/>
    <w:rsid w:val="0089690D"/>
    <w:rsid w:val="008E28AD"/>
    <w:rsid w:val="00942F99"/>
    <w:rsid w:val="009B7087"/>
    <w:rsid w:val="00AC7F35"/>
    <w:rsid w:val="00C0706A"/>
    <w:rsid w:val="00C2452C"/>
    <w:rsid w:val="00C53D8F"/>
    <w:rsid w:val="00C550BD"/>
    <w:rsid w:val="00D9767A"/>
    <w:rsid w:val="00DD03FA"/>
    <w:rsid w:val="00E82D7A"/>
    <w:rsid w:val="00F105D0"/>
    <w:rsid w:val="00FA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68F28"/>
  <w15:chartTrackingRefBased/>
  <w15:docId w15:val="{9998E154-8434-354B-8CAB-E72DE8C0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1A7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34D5B"/>
    <w:pPr>
      <w:keepNext/>
      <w:keepLines/>
      <w:spacing w:before="240" w:after="120" w:line="360" w:lineRule="auto"/>
      <w:outlineLvl w:val="0"/>
    </w:pPr>
    <w:rPr>
      <w:rFonts w:asciiTheme="majorHAnsi" w:eastAsiaTheme="majorEastAsia" w:hAnsiTheme="majorHAnsi" w:cstheme="majorBidi"/>
      <w:color w:val="002060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4D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="Open Sans"/>
      <w:color w:val="00206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34D5B"/>
    <w:rPr>
      <w:rFonts w:asciiTheme="majorHAnsi" w:eastAsiaTheme="majorEastAsia" w:hAnsiTheme="majorHAnsi" w:cs="Open Sans"/>
      <w:color w:val="002060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42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F99"/>
  </w:style>
  <w:style w:type="paragraph" w:styleId="Piedepgina">
    <w:name w:val="footer"/>
    <w:basedOn w:val="Normal"/>
    <w:link w:val="PiedepginaCar"/>
    <w:uiPriority w:val="99"/>
    <w:unhideWhenUsed/>
    <w:rsid w:val="00942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F99"/>
  </w:style>
  <w:style w:type="character" w:customStyle="1" w:styleId="Ttulo1Car">
    <w:name w:val="Título 1 Car"/>
    <w:basedOn w:val="Fuentedeprrafopredeter"/>
    <w:link w:val="Ttulo1"/>
    <w:uiPriority w:val="9"/>
    <w:rsid w:val="00234D5B"/>
    <w:rPr>
      <w:rFonts w:asciiTheme="majorHAnsi" w:eastAsiaTheme="majorEastAsia" w:hAnsiTheme="majorHAnsi" w:cstheme="majorBidi"/>
      <w:color w:val="002060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A41A7"/>
    <w:pPr>
      <w:spacing w:after="0" w:line="259" w:lineRule="auto"/>
      <w:jc w:val="left"/>
      <w:outlineLvl w:val="9"/>
    </w:pPr>
    <w:rPr>
      <w:color w:val="2F5496" w:themeColor="accent1" w:themeShade="BF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A41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1A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A41A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234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6E23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umnado/Desktop/2DAM/Plantilla_Prac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I.E.S Prof. Juan Antonio Carrillo Salcedo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80961D-130E-4205-A8D1-747462556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Plantilla_Practica.dotx</Template>
  <TotalTime>0</TotalTime>
  <Pages>3</Pages>
  <Words>157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Mario Sánchez Barroso</vt:lpstr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Mario Sánchez Barroso</dc:title>
  <dc:subject/>
  <dc:creator>alumnado</dc:creator>
  <cp:keywords/>
  <dc:description/>
  <cp:lastModifiedBy>Mario Sánchez Barroso</cp:lastModifiedBy>
  <cp:revision>3</cp:revision>
  <cp:lastPrinted>2025-10-10T07:56:00Z</cp:lastPrinted>
  <dcterms:created xsi:type="dcterms:W3CDTF">2025-10-10T07:56:00Z</dcterms:created>
  <dcterms:modified xsi:type="dcterms:W3CDTF">2025-10-10T07:56:00Z</dcterms:modified>
</cp:coreProperties>
</file>