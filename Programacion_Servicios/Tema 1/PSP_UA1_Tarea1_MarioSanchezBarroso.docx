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B7F8E" w14:textId="77777777" w:rsidR="00942F99" w:rsidRDefault="00942F99" w:rsidP="00942F99">
      <w:r>
        <w:rPr>
          <w:noProof/>
        </w:rPr>
        <w:drawing>
          <wp:anchor distT="0" distB="0" distL="114300" distR="114300" simplePos="0" relativeHeight="251659264" behindDoc="1" locked="0" layoutInCell="1" allowOverlap="1" wp14:anchorId="6020668B" wp14:editId="560AD91B">
            <wp:simplePos x="0" y="0"/>
            <wp:positionH relativeFrom="column">
              <wp:posOffset>-496570</wp:posOffset>
            </wp:positionH>
            <wp:positionV relativeFrom="paragraph">
              <wp:posOffset>-885190</wp:posOffset>
            </wp:positionV>
            <wp:extent cx="7931785" cy="11219815"/>
            <wp:effectExtent l="0" t="0" r="0" b="635"/>
            <wp:wrapNone/>
            <wp:docPr id="2066593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593487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1785" cy="1121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09744D" w14:textId="43656A66" w:rsidR="004A41A7" w:rsidRDefault="001A13A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37CF40" wp14:editId="349E4471">
                <wp:simplePos x="0" y="0"/>
                <wp:positionH relativeFrom="column">
                  <wp:posOffset>-483235</wp:posOffset>
                </wp:positionH>
                <wp:positionV relativeFrom="paragraph">
                  <wp:posOffset>3954145</wp:posOffset>
                </wp:positionV>
                <wp:extent cx="3365500" cy="2336800"/>
                <wp:effectExtent l="0" t="0" r="0" b="0"/>
                <wp:wrapNone/>
                <wp:docPr id="86456777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0" cy="233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ED81B4" w14:textId="22678377" w:rsidR="00FA03FE" w:rsidRDefault="00FA03FE" w:rsidP="00942F99">
                            <w:pPr>
                              <w:rPr>
                                <w:b/>
                                <w:bCs/>
                                <w:color w:val="0000CC"/>
                                <w:sz w:val="110"/>
                                <w:szCs w:val="11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CC"/>
                                <w:sz w:val="110"/>
                                <w:szCs w:val="110"/>
                              </w:rPr>
                              <w:t>Práctica</w:t>
                            </w:r>
                            <w:r w:rsidR="001A13AC">
                              <w:rPr>
                                <w:b/>
                                <w:bCs/>
                                <w:color w:val="0000CC"/>
                                <w:sz w:val="110"/>
                                <w:szCs w:val="110"/>
                              </w:rPr>
                              <w:t xml:space="preserve"> 1: </w:t>
                            </w:r>
                          </w:p>
                          <w:p w14:paraId="78577A23" w14:textId="4EF578CA" w:rsidR="001A13AC" w:rsidRPr="00450A55" w:rsidRDefault="001A13AC" w:rsidP="00942F99">
                            <w:pPr>
                              <w:rPr>
                                <w:b/>
                                <w:bCs/>
                                <w:color w:val="0000CC"/>
                                <w:sz w:val="110"/>
                                <w:szCs w:val="11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CC"/>
                                <w:sz w:val="110"/>
                                <w:szCs w:val="110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37CF4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38.05pt;margin-top:311.35pt;width:265pt;height:18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" filled="f" stroked="f" strokeweight=".5pt">
                <v:textbox>
                  <w:txbxContent>
                    <w:p w14:paraId="5AED81B4" w14:textId="22678377" w:rsidR="00FA03FE" w:rsidRDefault="00FA03FE" w:rsidP="00942F99">
                      <w:pPr>
                        <w:rPr>
                          <w:b/>
                          <w:bCs/>
                          <w:color w:val="0000CC"/>
                          <w:sz w:val="110"/>
                          <w:szCs w:val="110"/>
                        </w:rPr>
                      </w:pPr>
                      <w:r>
                        <w:rPr>
                          <w:b/>
                          <w:bCs/>
                          <w:color w:val="0000CC"/>
                          <w:sz w:val="110"/>
                          <w:szCs w:val="110"/>
                        </w:rPr>
                        <w:t>Práctica</w:t>
                      </w:r>
                      <w:r w:rsidR="001A13AC">
                        <w:rPr>
                          <w:b/>
                          <w:bCs/>
                          <w:color w:val="0000CC"/>
                          <w:sz w:val="110"/>
                          <w:szCs w:val="110"/>
                        </w:rPr>
                        <w:t xml:space="preserve"> 1: </w:t>
                      </w:r>
                    </w:p>
                    <w:p w14:paraId="78577A23" w14:textId="4EF578CA" w:rsidR="001A13AC" w:rsidRPr="00450A55" w:rsidRDefault="001A13AC" w:rsidP="00942F99">
                      <w:pPr>
                        <w:rPr>
                          <w:b/>
                          <w:bCs/>
                          <w:color w:val="0000CC"/>
                          <w:sz w:val="110"/>
                          <w:szCs w:val="110"/>
                        </w:rPr>
                      </w:pPr>
                      <w:r>
                        <w:rPr>
                          <w:b/>
                          <w:bCs/>
                          <w:color w:val="0000CC"/>
                          <w:sz w:val="110"/>
                          <w:szCs w:val="110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942F99">
        <w:br w:type="page"/>
      </w:r>
      <w:r w:rsidR="00942F99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CE06738" wp14:editId="67E4988C">
                <wp:simplePos x="0" y="0"/>
                <wp:positionH relativeFrom="column">
                  <wp:posOffset>-1194435</wp:posOffset>
                </wp:positionH>
                <wp:positionV relativeFrom="paragraph">
                  <wp:posOffset>8568055</wp:posOffset>
                </wp:positionV>
                <wp:extent cx="1471955" cy="1268730"/>
                <wp:effectExtent l="0" t="0" r="0" b="7620"/>
                <wp:wrapNone/>
                <wp:docPr id="1152218962" name="Isosceles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955" cy="1268730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rgbClr val="0000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D80A43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5" o:spid="_x0000_s1026" type="#_x0000_t5" style="position:absolute;margin-left:-94.05pt;margin-top:674.65pt;width:115.9pt;height:99.9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" adj="0" fillcolor="#00c" stroked="f" strokeweight="1pt"/>
            </w:pict>
          </mc:Fallback>
        </mc:AlternateContent>
      </w:r>
      <w:r w:rsidR="00942F9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BD1E75" wp14:editId="3D46420D">
                <wp:simplePos x="0" y="0"/>
                <wp:positionH relativeFrom="column">
                  <wp:posOffset>-492760</wp:posOffset>
                </wp:positionH>
                <wp:positionV relativeFrom="paragraph">
                  <wp:posOffset>7764145</wp:posOffset>
                </wp:positionV>
                <wp:extent cx="3636645" cy="95250"/>
                <wp:effectExtent l="0" t="0" r="1905" b="0"/>
                <wp:wrapNone/>
                <wp:docPr id="190569056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6645" cy="95250"/>
                        </a:xfrm>
                        <a:prstGeom prst="parallelogram">
                          <a:avLst/>
                        </a:prstGeom>
                        <a:solidFill>
                          <a:srgbClr val="0B102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6F5F3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6" type="#_x0000_t7" style="position:absolute;margin-left:-38.8pt;margin-top:611.35pt;width:286.35pt;height: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" adj="141" fillcolor="#0b1023" stroked="f" strokeweight="1pt"/>
            </w:pict>
          </mc:Fallback>
        </mc:AlternateContent>
      </w:r>
      <w:r w:rsidR="00942F9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60B481" wp14:editId="57F99327">
                <wp:simplePos x="0" y="0"/>
                <wp:positionH relativeFrom="column">
                  <wp:posOffset>-496570</wp:posOffset>
                </wp:positionH>
                <wp:positionV relativeFrom="paragraph">
                  <wp:posOffset>6285865</wp:posOffset>
                </wp:positionV>
                <wp:extent cx="3799205" cy="1245235"/>
                <wp:effectExtent l="0" t="0" r="0" b="0"/>
                <wp:wrapNone/>
                <wp:docPr id="199332889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9205" cy="1245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8DA279" w14:textId="77777777" w:rsidR="00942F99" w:rsidRDefault="00942F99" w:rsidP="00942F99">
                            <w:pPr>
                              <w:rPr>
                                <w:noProof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  <w:t xml:space="preserve">Mario Sánchez Barroso </w:t>
                            </w:r>
                          </w:p>
                          <w:p w14:paraId="579EDD10" w14:textId="77777777" w:rsidR="00942F99" w:rsidRDefault="00C53D8F" w:rsidP="00942F99">
                            <w:pPr>
                              <w:rPr>
                                <w:noProof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  <w:t>2</w:t>
                            </w:r>
                            <w:r w:rsidR="00FA03FE">
                              <w:rPr>
                                <w:noProof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  <w:t>º</w:t>
                            </w:r>
                            <w:r w:rsidR="00234D5B">
                              <w:rPr>
                                <w:noProof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  <w:t xml:space="preserve"> CFGS DAM</w:t>
                            </w:r>
                          </w:p>
                          <w:p w14:paraId="0493983E" w14:textId="77777777" w:rsidR="00234D5B" w:rsidRPr="00450A55" w:rsidRDefault="00234D5B" w:rsidP="00942F99">
                            <w:pPr>
                              <w:rPr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  <w:t>IES Profesor Juan Antonio Carrillo Salcedo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0B481" id="_x0000_s1027" type="#_x0000_t202" style="position:absolute;left:0;text-align:left;margin-left:-39.1pt;margin-top:494.95pt;width:299.15pt;height:98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" filled="f" stroked="f" strokeweight=".5pt">
                <v:textbox>
                  <w:txbxContent>
                    <w:p w14:paraId="5F8DA279" w14:textId="77777777" w:rsidR="00942F99" w:rsidRDefault="00942F99" w:rsidP="00942F99">
                      <w:pPr>
                        <w:rPr>
                          <w:noProof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noProof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  <w:t xml:space="preserve">Mario Sánchez Barroso </w:t>
                      </w:r>
                    </w:p>
                    <w:p w14:paraId="579EDD10" w14:textId="77777777" w:rsidR="00942F99" w:rsidRDefault="00C53D8F" w:rsidP="00942F99">
                      <w:pPr>
                        <w:rPr>
                          <w:noProof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noProof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  <w:t>2</w:t>
                      </w:r>
                      <w:r w:rsidR="00FA03FE">
                        <w:rPr>
                          <w:noProof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  <w:t>º</w:t>
                      </w:r>
                      <w:r w:rsidR="00234D5B">
                        <w:rPr>
                          <w:noProof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  <w:t xml:space="preserve"> CFGS DAM</w:t>
                      </w:r>
                    </w:p>
                    <w:p w14:paraId="0493983E" w14:textId="77777777" w:rsidR="00234D5B" w:rsidRPr="00450A55" w:rsidRDefault="00234D5B" w:rsidP="00942F99">
                      <w:pPr>
                        <w:rPr>
                          <w:color w:val="262626" w:themeColor="text1" w:themeTint="D9"/>
                          <w:sz w:val="32"/>
                          <w:szCs w:val="32"/>
                        </w:rPr>
                      </w:pPr>
                      <w:r>
                        <w:rPr>
                          <w:noProof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  <w:t>IES Profesor Juan Antonio Carrillo Salcedo</w:t>
                      </w:r>
                    </w:p>
                  </w:txbxContent>
                </v:textbox>
              </v:shape>
            </w:pict>
          </mc:Fallback>
        </mc:AlternateConten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  <w14:ligatures w14:val="standardContextual"/>
        </w:rPr>
        <w:id w:val="-11613870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BFA8A1" w14:textId="77777777" w:rsidR="004A41A7" w:rsidRDefault="00234D5B">
          <w:pPr>
            <w:pStyle w:val="TtuloTDC"/>
          </w:pPr>
          <w:r>
            <w:t>Índice</w:t>
          </w:r>
        </w:p>
        <w:p w14:paraId="4243DB9E" w14:textId="129E5461" w:rsidR="007E3E24" w:rsidRDefault="004A41A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Cs w:val="24"/>
              <w:lang w:eastAsia="es-ES_trad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741342" w:history="1">
            <w:r w:rsidR="007E3E24" w:rsidRPr="002F5651">
              <w:rPr>
                <w:rStyle w:val="Hipervnculo"/>
                <w:noProof/>
              </w:rPr>
              <w:t>PSP_UA1_Tarea1_MarioSanchezBarroso.c</w:t>
            </w:r>
            <w:r w:rsidR="007E3E24">
              <w:rPr>
                <w:noProof/>
                <w:webHidden/>
              </w:rPr>
              <w:tab/>
            </w:r>
            <w:r w:rsidR="007E3E24">
              <w:rPr>
                <w:noProof/>
                <w:webHidden/>
              </w:rPr>
              <w:fldChar w:fldCharType="begin"/>
            </w:r>
            <w:r w:rsidR="007E3E24">
              <w:rPr>
                <w:noProof/>
                <w:webHidden/>
              </w:rPr>
              <w:instrText xml:space="preserve"> PAGEREF _Toc210741342 \h </w:instrText>
            </w:r>
            <w:r w:rsidR="007E3E24">
              <w:rPr>
                <w:noProof/>
                <w:webHidden/>
              </w:rPr>
            </w:r>
            <w:r w:rsidR="007E3E24">
              <w:rPr>
                <w:noProof/>
                <w:webHidden/>
              </w:rPr>
              <w:fldChar w:fldCharType="separate"/>
            </w:r>
            <w:r w:rsidR="007E3E24">
              <w:rPr>
                <w:noProof/>
                <w:webHidden/>
              </w:rPr>
              <w:t>3</w:t>
            </w:r>
            <w:r w:rsidR="007E3E24">
              <w:rPr>
                <w:noProof/>
                <w:webHidden/>
              </w:rPr>
              <w:fldChar w:fldCharType="end"/>
            </w:r>
          </w:hyperlink>
        </w:p>
        <w:p w14:paraId="404D0B00" w14:textId="2F992383" w:rsidR="007E3E24" w:rsidRDefault="007E3E2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Cs w:val="24"/>
              <w:lang w:eastAsia="es-ES_tradnl"/>
            </w:rPr>
          </w:pPr>
          <w:hyperlink w:anchor="_Toc210741343" w:history="1">
            <w:r w:rsidRPr="002F5651">
              <w:rPr>
                <w:rStyle w:val="Hipervnculo"/>
                <w:noProof/>
              </w:rPr>
              <w:t>Salida por Terminal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_Toc210741343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A153A" w14:textId="66ABC73B" w:rsidR="004A41A7" w:rsidRDefault="004A41A7">
          <w:r>
            <w:rPr>
              <w:b/>
              <w:bCs/>
            </w:rPr>
            <w:fldChar w:fldCharType="end"/>
          </w:r>
        </w:p>
      </w:sdtContent>
    </w:sdt>
    <w:p w14:paraId="01AD112A" w14:textId="77777777" w:rsidR="004A41A7" w:rsidRDefault="004A41A7" w:rsidP="00234D5B">
      <w:pPr>
        <w:jc w:val="left"/>
      </w:pPr>
      <w:r>
        <w:br w:type="page"/>
      </w:r>
    </w:p>
    <w:p w14:paraId="59E5161B" w14:textId="77777777" w:rsidR="00CC6E78" w:rsidRDefault="00CC6E78" w:rsidP="007E3E24">
      <w:pPr>
        <w:pStyle w:val="Ttulo1"/>
      </w:pPr>
      <w:bookmarkStart w:id="0" w:name="_Toc210741342"/>
      <w:r w:rsidRPr="00CC6E78">
        <w:lastRenderedPageBreak/>
        <w:t>PSP_UA1_Tarea1_MarioSanchezBarroso</w:t>
      </w:r>
      <w:r>
        <w:t>.c</w:t>
      </w:r>
      <w:bookmarkEnd w:id="0"/>
    </w:p>
    <w:p w14:paraId="70036A70" w14:textId="77777777" w:rsidR="00315AC0" w:rsidRDefault="00315AC0" w:rsidP="008640B4"/>
    <w:p w14:paraId="5B98C638" w14:textId="5B5640FD" w:rsidR="00514614" w:rsidRDefault="00514614" w:rsidP="008640B4">
      <w:r>
        <w:rPr>
          <w:noProof/>
        </w:rPr>
        <w:drawing>
          <wp:inline distT="0" distB="0" distL="0" distR="0" wp14:anchorId="17081B48" wp14:editId="20A9C851">
            <wp:extent cx="5400040" cy="4497070"/>
            <wp:effectExtent l="0" t="0" r="0" b="0"/>
            <wp:docPr id="596282903" name="Imagen 7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282903" name="Imagen 7" descr="Texto&#10;&#10;El contenido generado por IA puede ser incorrec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9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47AA9" w14:textId="77777777" w:rsidR="00514614" w:rsidRDefault="00514614" w:rsidP="00514614">
      <w:pPr>
        <w:pStyle w:val="Ttulo1"/>
      </w:pPr>
    </w:p>
    <w:p w14:paraId="632CD07A" w14:textId="77777777" w:rsidR="007E3E24" w:rsidRDefault="00514614" w:rsidP="007E3E24">
      <w:pPr>
        <w:pStyle w:val="Ttulo1"/>
      </w:pPr>
      <w:bookmarkStart w:id="1" w:name="_Toc210741343"/>
      <w:r>
        <w:t>Salida por Terminal</w:t>
      </w:r>
      <w:bookmarkEnd w:id="1"/>
      <w:r>
        <w:t xml:space="preserve"> </w:t>
      </w:r>
    </w:p>
    <w:p w14:paraId="3A26087D" w14:textId="24A1830A" w:rsidR="004A41A7" w:rsidRPr="004A41A7" w:rsidRDefault="00514614" w:rsidP="007E3E24">
      <w:r>
        <w:rPr>
          <w:noProof/>
        </w:rPr>
        <w:drawing>
          <wp:inline distT="0" distB="0" distL="0" distR="0" wp14:anchorId="41ED8CD8" wp14:editId="48E0F4D0">
            <wp:extent cx="5400040" cy="1254125"/>
            <wp:effectExtent l="0" t="0" r="0" b="3175"/>
            <wp:docPr id="1111916198" name="Imagen 6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916198" name="Imagen 6" descr="Interfaz de usuario gráfica, Texto&#10;&#10;El contenido generado por IA puede ser incorrec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41A7" w:rsidRPr="004A41A7" w:rsidSect="00234D5B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06AB8D" w14:textId="77777777" w:rsidR="009A1648" w:rsidRDefault="009A1648" w:rsidP="00942F99">
      <w:pPr>
        <w:spacing w:after="0" w:line="240" w:lineRule="auto"/>
      </w:pPr>
      <w:r>
        <w:separator/>
      </w:r>
    </w:p>
  </w:endnote>
  <w:endnote w:type="continuationSeparator" w:id="0">
    <w:p w14:paraId="0EF3CBB0" w14:textId="77777777" w:rsidR="009A1648" w:rsidRDefault="009A1648" w:rsidP="00942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808080" w:themeColor="background1" w:themeShade="80"/>
      </w:rPr>
      <w:id w:val="595680795"/>
      <w:docPartObj>
        <w:docPartGallery w:val="Page Numbers (Bottom of Page)"/>
        <w:docPartUnique/>
      </w:docPartObj>
    </w:sdtPr>
    <w:sdtContent>
      <w:p w14:paraId="0A8A6D1E" w14:textId="77777777" w:rsidR="00234D5B" w:rsidRPr="001F4364" w:rsidRDefault="001F4364">
        <w:pPr>
          <w:pStyle w:val="Piedepgina"/>
          <w:jc w:val="right"/>
          <w:rPr>
            <w:color w:val="808080" w:themeColor="background1" w:themeShade="80"/>
          </w:rPr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1" locked="0" layoutInCell="1" allowOverlap="1" wp14:anchorId="38E6ABD9" wp14:editId="045B829F">
                  <wp:simplePos x="0" y="0"/>
                  <wp:positionH relativeFrom="rightMargin">
                    <wp:posOffset>0</wp:posOffset>
                  </wp:positionH>
                  <wp:positionV relativeFrom="paragraph">
                    <wp:posOffset>-77163</wp:posOffset>
                  </wp:positionV>
                  <wp:extent cx="1078640" cy="895104"/>
                  <wp:effectExtent l="0" t="0" r="7620" b="635"/>
                  <wp:wrapNone/>
                  <wp:docPr id="666909158" name="Isosceles Triangle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 flipH="1">
                            <a:off x="0" y="0"/>
                            <a:ext cx="1078640" cy="895104"/>
                          </a:xfrm>
                          <a:prstGeom prst="triangle">
                            <a:avLst>
                              <a:gd name="adj" fmla="val 0"/>
                            </a:avLst>
                          </a:prstGeom>
                          <a:solidFill>
                            <a:srgbClr val="0000C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6837D35A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5" o:spid="_x0000_s1026" type="#_x0000_t5" style="position:absolute;margin-left:0;margin-top:-6.1pt;width:84.95pt;height:70.5pt;flip:x;z-index:-25165721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" adj="0" fillcolor="#00c" stroked="f" strokeweight="1pt">
                  <w10:wrap anchorx="margin"/>
                </v:shape>
              </w:pict>
            </mc:Fallback>
          </mc:AlternateContent>
        </w:r>
        <w:r w:rsidR="00234D5B" w:rsidRPr="001F4364">
          <w:rPr>
            <w:color w:val="808080" w:themeColor="background1" w:themeShade="80"/>
          </w:rPr>
          <w:t xml:space="preserve">Página | </w:t>
        </w:r>
        <w:r w:rsidR="00234D5B" w:rsidRPr="001F4364">
          <w:rPr>
            <w:color w:val="808080" w:themeColor="background1" w:themeShade="80"/>
          </w:rPr>
          <w:fldChar w:fldCharType="begin"/>
        </w:r>
        <w:r w:rsidR="00234D5B" w:rsidRPr="001F4364">
          <w:rPr>
            <w:color w:val="808080" w:themeColor="background1" w:themeShade="80"/>
          </w:rPr>
          <w:instrText>PAGE   \* MERGEFORMAT</w:instrText>
        </w:r>
        <w:r w:rsidR="00234D5B" w:rsidRPr="001F4364">
          <w:rPr>
            <w:color w:val="808080" w:themeColor="background1" w:themeShade="80"/>
          </w:rPr>
          <w:fldChar w:fldCharType="separate"/>
        </w:r>
        <w:r w:rsidR="00234D5B" w:rsidRPr="001F4364">
          <w:rPr>
            <w:color w:val="808080" w:themeColor="background1" w:themeShade="80"/>
          </w:rPr>
          <w:t>2</w:t>
        </w:r>
        <w:r w:rsidR="00234D5B" w:rsidRPr="001F4364">
          <w:rPr>
            <w:color w:val="808080" w:themeColor="background1" w:themeShade="80"/>
          </w:rPr>
          <w:fldChar w:fldCharType="end"/>
        </w:r>
        <w:r w:rsidR="00234D5B" w:rsidRPr="001F4364">
          <w:rPr>
            <w:color w:val="808080" w:themeColor="background1" w:themeShade="80"/>
          </w:rPr>
          <w:t xml:space="preserve"> </w:t>
        </w:r>
      </w:p>
    </w:sdtContent>
  </w:sdt>
  <w:p w14:paraId="7B88CE25" w14:textId="77777777" w:rsidR="00FA03FE" w:rsidRDefault="00FA03F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67D65F" w14:textId="77777777" w:rsidR="009A1648" w:rsidRDefault="009A1648" w:rsidP="00942F99">
      <w:pPr>
        <w:spacing w:after="0" w:line="240" w:lineRule="auto"/>
      </w:pPr>
      <w:r>
        <w:separator/>
      </w:r>
    </w:p>
  </w:footnote>
  <w:footnote w:type="continuationSeparator" w:id="0">
    <w:p w14:paraId="3B343D82" w14:textId="77777777" w:rsidR="009A1648" w:rsidRDefault="009A1648" w:rsidP="00942F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B34B6E" w14:textId="77777777" w:rsidR="00FA03FE" w:rsidRPr="001F4364" w:rsidRDefault="00000000">
    <w:pPr>
      <w:pStyle w:val="Encabezado"/>
      <w:rPr>
        <w:color w:val="808080" w:themeColor="background1" w:themeShade="80"/>
        <w:szCs w:val="24"/>
      </w:rPr>
    </w:pPr>
    <w:sdt>
      <w:sdtPr>
        <w:rPr>
          <w:rFonts w:asciiTheme="majorHAnsi" w:eastAsiaTheme="majorEastAsia" w:hAnsiTheme="majorHAnsi" w:cstheme="majorBidi"/>
          <w:color w:val="808080" w:themeColor="background1" w:themeShade="80"/>
          <w:szCs w:val="24"/>
        </w:rPr>
        <w:alias w:val="Título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FA03FE" w:rsidRPr="001F4364">
          <w:rPr>
            <w:rFonts w:asciiTheme="majorHAnsi" w:eastAsiaTheme="majorEastAsia" w:hAnsiTheme="majorHAnsi" w:cstheme="majorBidi"/>
            <w:color w:val="808080" w:themeColor="background1" w:themeShade="80"/>
            <w:szCs w:val="24"/>
          </w:rPr>
          <w:t>Mario Sánchez Barroso</w:t>
        </w:r>
      </w:sdtContent>
    </w:sdt>
    <w:r w:rsidR="00FA03FE" w:rsidRPr="001F4364">
      <w:rPr>
        <w:rFonts w:asciiTheme="majorHAnsi" w:eastAsiaTheme="majorEastAsia" w:hAnsiTheme="majorHAnsi" w:cstheme="majorBidi"/>
        <w:color w:val="808080" w:themeColor="background1" w:themeShade="80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808080" w:themeColor="background1" w:themeShade="80"/>
          <w:szCs w:val="24"/>
        </w:rPr>
        <w:alias w:val="Fecha"/>
        <w:id w:val="78404859"/>
        <w:dataBinding w:prefixMappings="xmlns:ns0='http://schemas.microsoft.com/office/2006/coverPageProps'" w:xpath="/ns0:CoverPageProperties[1]/ns0:PublishDate[1]" w:storeItemID="{55AF091B-3C7A-41E3-B477-F2FDAA23CFDA}"/>
        <w:date>
          <w:dateFormat w:val="d 'de' MMMM 'de' yyyy"/>
          <w:lid w:val="es-ES"/>
          <w:storeMappedDataAs w:val="dateTime"/>
          <w:calendar w:val="gregorian"/>
        </w:date>
      </w:sdtPr>
      <w:sdtContent>
        <w:r w:rsidR="00FA03FE" w:rsidRPr="001F4364">
          <w:rPr>
            <w:rFonts w:asciiTheme="majorHAnsi" w:eastAsiaTheme="majorEastAsia" w:hAnsiTheme="majorHAnsi" w:cstheme="majorBidi"/>
            <w:color w:val="808080" w:themeColor="background1" w:themeShade="80"/>
            <w:szCs w:val="24"/>
          </w:rPr>
          <w:t xml:space="preserve">I.E.S Prof. </w:t>
        </w:r>
        <w:r w:rsidR="00234D5B" w:rsidRPr="001F4364">
          <w:rPr>
            <w:rFonts w:asciiTheme="majorHAnsi" w:eastAsiaTheme="majorEastAsia" w:hAnsiTheme="majorHAnsi" w:cstheme="majorBidi"/>
            <w:color w:val="808080" w:themeColor="background1" w:themeShade="80"/>
            <w:szCs w:val="24"/>
          </w:rPr>
          <w:t xml:space="preserve">Juan Antonio </w:t>
        </w:r>
        <w:r w:rsidR="00FA03FE" w:rsidRPr="001F4364">
          <w:rPr>
            <w:rFonts w:asciiTheme="majorHAnsi" w:eastAsiaTheme="majorEastAsia" w:hAnsiTheme="majorHAnsi" w:cstheme="majorBidi"/>
            <w:color w:val="808080" w:themeColor="background1" w:themeShade="80"/>
            <w:szCs w:val="24"/>
          </w:rPr>
          <w:t>Carrillo Salcedo</w:t>
        </w:r>
      </w:sdtContent>
    </w:sdt>
  </w:p>
  <w:p w14:paraId="6D616093" w14:textId="77777777" w:rsidR="00942F99" w:rsidRDefault="00942F9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3AC"/>
    <w:rsid w:val="00000A08"/>
    <w:rsid w:val="001A13AC"/>
    <w:rsid w:val="001F4364"/>
    <w:rsid w:val="00234D5B"/>
    <w:rsid w:val="00315AC0"/>
    <w:rsid w:val="004414E5"/>
    <w:rsid w:val="00450A55"/>
    <w:rsid w:val="004A41A7"/>
    <w:rsid w:val="004D5C05"/>
    <w:rsid w:val="00514614"/>
    <w:rsid w:val="005A47C2"/>
    <w:rsid w:val="006538B4"/>
    <w:rsid w:val="006606FA"/>
    <w:rsid w:val="007E3E24"/>
    <w:rsid w:val="008640B4"/>
    <w:rsid w:val="00864598"/>
    <w:rsid w:val="00866DAA"/>
    <w:rsid w:val="0089690D"/>
    <w:rsid w:val="008E28AD"/>
    <w:rsid w:val="00925345"/>
    <w:rsid w:val="00942F99"/>
    <w:rsid w:val="009A1648"/>
    <w:rsid w:val="009B7087"/>
    <w:rsid w:val="00C2452C"/>
    <w:rsid w:val="00C53D8F"/>
    <w:rsid w:val="00C550BD"/>
    <w:rsid w:val="00CC6E78"/>
    <w:rsid w:val="00D9767A"/>
    <w:rsid w:val="00E82D7A"/>
    <w:rsid w:val="00F105D0"/>
    <w:rsid w:val="00F772AC"/>
    <w:rsid w:val="00FA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E230AF"/>
  <w15:chartTrackingRefBased/>
  <w15:docId w15:val="{C1C9484A-425A-0E49-A046-16C39ACEB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1A7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34D5B"/>
    <w:pPr>
      <w:keepNext/>
      <w:keepLines/>
      <w:spacing w:before="240" w:after="120" w:line="360" w:lineRule="auto"/>
      <w:outlineLvl w:val="0"/>
    </w:pPr>
    <w:rPr>
      <w:rFonts w:asciiTheme="majorHAnsi" w:eastAsiaTheme="majorEastAsia" w:hAnsiTheme="majorHAnsi" w:cstheme="majorBidi"/>
      <w:color w:val="002060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34D5B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="Open Sans"/>
      <w:color w:val="002060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34D5B"/>
    <w:rPr>
      <w:rFonts w:asciiTheme="majorHAnsi" w:eastAsiaTheme="majorEastAsia" w:hAnsiTheme="majorHAnsi" w:cs="Open Sans"/>
      <w:color w:val="002060"/>
      <w:sz w:val="28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942F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2F99"/>
  </w:style>
  <w:style w:type="paragraph" w:styleId="Piedepgina">
    <w:name w:val="footer"/>
    <w:basedOn w:val="Normal"/>
    <w:link w:val="PiedepginaCar"/>
    <w:uiPriority w:val="99"/>
    <w:unhideWhenUsed/>
    <w:rsid w:val="00942F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2F99"/>
  </w:style>
  <w:style w:type="character" w:customStyle="1" w:styleId="Ttulo1Car">
    <w:name w:val="Título 1 Car"/>
    <w:basedOn w:val="Fuentedeprrafopredeter"/>
    <w:link w:val="Ttulo1"/>
    <w:uiPriority w:val="9"/>
    <w:rsid w:val="00234D5B"/>
    <w:rPr>
      <w:rFonts w:asciiTheme="majorHAnsi" w:eastAsiaTheme="majorEastAsia" w:hAnsiTheme="majorHAnsi" w:cstheme="majorBidi"/>
      <w:color w:val="002060"/>
      <w:sz w:val="36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A41A7"/>
    <w:pPr>
      <w:spacing w:after="0" w:line="259" w:lineRule="auto"/>
      <w:jc w:val="left"/>
      <w:outlineLvl w:val="9"/>
    </w:pPr>
    <w:rPr>
      <w:color w:val="2F5496" w:themeColor="accent1" w:themeShade="BF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4A41A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41A7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4A41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lumnado/Desktop/2DAM/Plantilla_Practic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I.E.S Prof. Juan Antonio Carrillo Salcedo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80961D-130E-4205-A8D1-747462556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Plantilla_Practica.dotx</Template>
  <TotalTime>5</TotalTime>
  <Pages>3</Pages>
  <Words>46</Words>
  <Characters>253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Mario Sánchez Barroso</vt:lpstr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Mario Sánchez Barroso</dc:title>
  <dc:subject/>
  <dc:creator>alumnado</dc:creator>
  <cp:keywords/>
  <dc:description/>
  <cp:lastModifiedBy>Mario Sánchez Barroso</cp:lastModifiedBy>
  <cp:revision>6</cp:revision>
  <dcterms:created xsi:type="dcterms:W3CDTF">2025-10-07T12:49:00Z</dcterms:created>
  <dcterms:modified xsi:type="dcterms:W3CDTF">2025-10-07T12:55:00Z</dcterms:modified>
</cp:coreProperties>
</file>