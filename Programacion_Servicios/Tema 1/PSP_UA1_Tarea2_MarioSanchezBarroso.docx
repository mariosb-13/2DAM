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866C0D" w14:textId="77777777" w:rsidR="00942F99" w:rsidRDefault="00942F99" w:rsidP="00942F99">
      <w:r>
        <w:rPr>
          <w:noProof/>
        </w:rPr>
        <w:drawing>
          <wp:anchor distT="0" distB="0" distL="114300" distR="114300" simplePos="0" relativeHeight="251659264" behindDoc="1" locked="0" layoutInCell="1" allowOverlap="1" wp14:anchorId="3144FC83" wp14:editId="3E980302">
            <wp:simplePos x="0" y="0"/>
            <wp:positionH relativeFrom="column">
              <wp:posOffset>-496570</wp:posOffset>
            </wp:positionH>
            <wp:positionV relativeFrom="paragraph">
              <wp:posOffset>-885190</wp:posOffset>
            </wp:positionV>
            <wp:extent cx="7931785" cy="11219815"/>
            <wp:effectExtent l="0" t="0" r="0" b="635"/>
            <wp:wrapNone/>
            <wp:docPr id="2066593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593487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31785" cy="11219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EC0111" w14:textId="77777777" w:rsidR="004A41A7" w:rsidRDefault="00942F99">
      <w: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B84043" wp14:editId="7F8630B0">
                <wp:simplePos x="0" y="0"/>
                <wp:positionH relativeFrom="column">
                  <wp:posOffset>-489585</wp:posOffset>
                </wp:positionH>
                <wp:positionV relativeFrom="paragraph">
                  <wp:posOffset>3957955</wp:posOffset>
                </wp:positionV>
                <wp:extent cx="3086100" cy="2286000"/>
                <wp:effectExtent l="0" t="0" r="0" b="0"/>
                <wp:wrapNone/>
                <wp:docPr id="86456777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228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DDB801" w14:textId="29A61DDC" w:rsidR="00FA03FE" w:rsidRDefault="00942F99" w:rsidP="00942F99">
                            <w:pPr>
                              <w:rPr>
                                <w:b/>
                                <w:bCs/>
                                <w:color w:val="0000CC"/>
                                <w:sz w:val="110"/>
                                <w:szCs w:val="110"/>
                              </w:rPr>
                            </w:pPr>
                            <w:r w:rsidRPr="00450A55">
                              <w:rPr>
                                <w:b/>
                                <w:bCs/>
                                <w:color w:val="0000CC"/>
                                <w:sz w:val="110"/>
                                <w:szCs w:val="110"/>
                              </w:rPr>
                              <w:t>T</w:t>
                            </w:r>
                            <w:r w:rsidR="00F23622">
                              <w:rPr>
                                <w:b/>
                                <w:bCs/>
                                <w:color w:val="0000CC"/>
                                <w:sz w:val="110"/>
                                <w:szCs w:val="110"/>
                              </w:rPr>
                              <w:t>area 2:</w:t>
                            </w:r>
                          </w:p>
                          <w:p w14:paraId="4BC9F618" w14:textId="63DCD361" w:rsidR="00F23622" w:rsidRPr="00450A55" w:rsidRDefault="00F23622" w:rsidP="00942F99">
                            <w:pPr>
                              <w:rPr>
                                <w:b/>
                                <w:bCs/>
                                <w:color w:val="0000CC"/>
                                <w:sz w:val="110"/>
                                <w:szCs w:val="11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CC"/>
                                <w:sz w:val="110"/>
                                <w:szCs w:val="110"/>
                              </w:rPr>
                              <w:t>PSP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B8404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38.55pt;margin-top:311.65pt;width:243pt;height:18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" filled="f" stroked="f" strokeweight=".5pt">
                <v:textbox>
                  <w:txbxContent>
                    <w:p w14:paraId="76DDB801" w14:textId="29A61DDC" w:rsidR="00FA03FE" w:rsidRDefault="00942F99" w:rsidP="00942F99">
                      <w:pPr>
                        <w:rPr>
                          <w:b/>
                          <w:bCs/>
                          <w:color w:val="0000CC"/>
                          <w:sz w:val="110"/>
                          <w:szCs w:val="110"/>
                        </w:rPr>
                      </w:pPr>
                      <w:r w:rsidRPr="00450A55">
                        <w:rPr>
                          <w:b/>
                          <w:bCs/>
                          <w:color w:val="0000CC"/>
                          <w:sz w:val="110"/>
                          <w:szCs w:val="110"/>
                        </w:rPr>
                        <w:t>T</w:t>
                      </w:r>
                      <w:r w:rsidR="00F23622">
                        <w:rPr>
                          <w:b/>
                          <w:bCs/>
                          <w:color w:val="0000CC"/>
                          <w:sz w:val="110"/>
                          <w:szCs w:val="110"/>
                        </w:rPr>
                        <w:t>area 2:</w:t>
                      </w:r>
                    </w:p>
                    <w:p w14:paraId="4BC9F618" w14:textId="63DCD361" w:rsidR="00F23622" w:rsidRPr="00450A55" w:rsidRDefault="00F23622" w:rsidP="00942F99">
                      <w:pPr>
                        <w:rPr>
                          <w:b/>
                          <w:bCs/>
                          <w:color w:val="0000CC"/>
                          <w:sz w:val="110"/>
                          <w:szCs w:val="110"/>
                        </w:rPr>
                      </w:pPr>
                      <w:r>
                        <w:rPr>
                          <w:b/>
                          <w:bCs/>
                          <w:color w:val="0000CC"/>
                          <w:sz w:val="110"/>
                          <w:szCs w:val="110"/>
                        </w:rPr>
                        <w:t>PSP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A06D4C9" wp14:editId="531DFECE">
                <wp:simplePos x="0" y="0"/>
                <wp:positionH relativeFrom="column">
                  <wp:posOffset>-1194435</wp:posOffset>
                </wp:positionH>
                <wp:positionV relativeFrom="paragraph">
                  <wp:posOffset>8568055</wp:posOffset>
                </wp:positionV>
                <wp:extent cx="1471955" cy="1268730"/>
                <wp:effectExtent l="0" t="0" r="0" b="7620"/>
                <wp:wrapNone/>
                <wp:docPr id="1152218962" name="Isosceles 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955" cy="1268730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solidFill>
                          <a:srgbClr val="0000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3067C8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5" o:spid="_x0000_s1026" type="#_x0000_t5" style="position:absolute;margin-left:-94.05pt;margin-top:674.65pt;width:115.9pt;height:99.9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" adj="0" fillcolor="#00c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C5123B" wp14:editId="635942C3">
                <wp:simplePos x="0" y="0"/>
                <wp:positionH relativeFrom="column">
                  <wp:posOffset>-492760</wp:posOffset>
                </wp:positionH>
                <wp:positionV relativeFrom="paragraph">
                  <wp:posOffset>7764145</wp:posOffset>
                </wp:positionV>
                <wp:extent cx="3636645" cy="95250"/>
                <wp:effectExtent l="0" t="0" r="1905" b="0"/>
                <wp:wrapNone/>
                <wp:docPr id="190569056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6645" cy="95250"/>
                        </a:xfrm>
                        <a:prstGeom prst="parallelogram">
                          <a:avLst/>
                        </a:prstGeom>
                        <a:solidFill>
                          <a:srgbClr val="0B102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7A7F79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6" type="#_x0000_t7" style="position:absolute;margin-left:-38.8pt;margin-top:611.35pt;width:286.35pt;height: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" adj="141" fillcolor="#0b1023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63312B" wp14:editId="626221E6">
                <wp:simplePos x="0" y="0"/>
                <wp:positionH relativeFrom="column">
                  <wp:posOffset>-496570</wp:posOffset>
                </wp:positionH>
                <wp:positionV relativeFrom="paragraph">
                  <wp:posOffset>6285865</wp:posOffset>
                </wp:positionV>
                <wp:extent cx="3799205" cy="1245235"/>
                <wp:effectExtent l="0" t="0" r="0" b="0"/>
                <wp:wrapNone/>
                <wp:docPr id="199332889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9205" cy="1245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EB18E4" w14:textId="77777777" w:rsidR="00942F99" w:rsidRDefault="00942F99" w:rsidP="00942F99">
                            <w:pPr>
                              <w:rPr>
                                <w:noProof/>
                                <w:color w:val="262626" w:themeColor="text1" w:themeTint="D9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color w:val="262626" w:themeColor="text1" w:themeTint="D9"/>
                                <w:sz w:val="32"/>
                                <w:szCs w:val="32"/>
                                <w:lang w:val="en-US"/>
                              </w:rPr>
                              <w:t xml:space="preserve">Mario Sánchez Barroso </w:t>
                            </w:r>
                          </w:p>
                          <w:p w14:paraId="0C26AB10" w14:textId="77777777" w:rsidR="00942F99" w:rsidRDefault="00C53D8F" w:rsidP="00942F99">
                            <w:pPr>
                              <w:rPr>
                                <w:noProof/>
                                <w:color w:val="262626" w:themeColor="text1" w:themeTint="D9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color w:val="262626" w:themeColor="text1" w:themeTint="D9"/>
                                <w:sz w:val="32"/>
                                <w:szCs w:val="32"/>
                                <w:lang w:val="en-US"/>
                              </w:rPr>
                              <w:t>2</w:t>
                            </w:r>
                            <w:r w:rsidR="00FA03FE">
                              <w:rPr>
                                <w:noProof/>
                                <w:color w:val="262626" w:themeColor="text1" w:themeTint="D9"/>
                                <w:sz w:val="32"/>
                                <w:szCs w:val="32"/>
                                <w:lang w:val="en-US"/>
                              </w:rPr>
                              <w:t>º</w:t>
                            </w:r>
                            <w:r w:rsidR="00234D5B">
                              <w:rPr>
                                <w:noProof/>
                                <w:color w:val="262626" w:themeColor="text1" w:themeTint="D9"/>
                                <w:sz w:val="32"/>
                                <w:szCs w:val="32"/>
                                <w:lang w:val="en-US"/>
                              </w:rPr>
                              <w:t xml:space="preserve"> CFGS DAM</w:t>
                            </w:r>
                          </w:p>
                          <w:p w14:paraId="427D3C2F" w14:textId="77777777" w:rsidR="00234D5B" w:rsidRPr="00450A55" w:rsidRDefault="00234D5B" w:rsidP="00942F99">
                            <w:pPr>
                              <w:rPr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  <w:color w:val="262626" w:themeColor="text1" w:themeTint="D9"/>
                                <w:sz w:val="32"/>
                                <w:szCs w:val="32"/>
                                <w:lang w:val="en-US"/>
                              </w:rPr>
                              <w:t>IES Profesor Juan Antonio Carrillo Salcedo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3312B" id="_x0000_s1027" type="#_x0000_t202" style="position:absolute;left:0;text-align:left;margin-left:-39.1pt;margin-top:494.95pt;width:299.15pt;height:98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" filled="f" stroked="f" strokeweight=".5pt">
                <v:textbox>
                  <w:txbxContent>
                    <w:p w14:paraId="2EEB18E4" w14:textId="77777777" w:rsidR="00942F99" w:rsidRDefault="00942F99" w:rsidP="00942F99">
                      <w:pPr>
                        <w:rPr>
                          <w:noProof/>
                          <w:color w:val="262626" w:themeColor="text1" w:themeTint="D9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noProof/>
                          <w:color w:val="262626" w:themeColor="text1" w:themeTint="D9"/>
                          <w:sz w:val="32"/>
                          <w:szCs w:val="32"/>
                          <w:lang w:val="en-US"/>
                        </w:rPr>
                        <w:t xml:space="preserve">Mario Sánchez Barroso </w:t>
                      </w:r>
                    </w:p>
                    <w:p w14:paraId="0C26AB10" w14:textId="77777777" w:rsidR="00942F99" w:rsidRDefault="00C53D8F" w:rsidP="00942F99">
                      <w:pPr>
                        <w:rPr>
                          <w:noProof/>
                          <w:color w:val="262626" w:themeColor="text1" w:themeTint="D9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noProof/>
                          <w:color w:val="262626" w:themeColor="text1" w:themeTint="D9"/>
                          <w:sz w:val="32"/>
                          <w:szCs w:val="32"/>
                          <w:lang w:val="en-US"/>
                        </w:rPr>
                        <w:t>2</w:t>
                      </w:r>
                      <w:r w:rsidR="00FA03FE">
                        <w:rPr>
                          <w:noProof/>
                          <w:color w:val="262626" w:themeColor="text1" w:themeTint="D9"/>
                          <w:sz w:val="32"/>
                          <w:szCs w:val="32"/>
                          <w:lang w:val="en-US"/>
                        </w:rPr>
                        <w:t>º</w:t>
                      </w:r>
                      <w:r w:rsidR="00234D5B">
                        <w:rPr>
                          <w:noProof/>
                          <w:color w:val="262626" w:themeColor="text1" w:themeTint="D9"/>
                          <w:sz w:val="32"/>
                          <w:szCs w:val="32"/>
                          <w:lang w:val="en-US"/>
                        </w:rPr>
                        <w:t xml:space="preserve"> CFGS DAM</w:t>
                      </w:r>
                    </w:p>
                    <w:p w14:paraId="427D3C2F" w14:textId="77777777" w:rsidR="00234D5B" w:rsidRPr="00450A55" w:rsidRDefault="00234D5B" w:rsidP="00942F99">
                      <w:pPr>
                        <w:rPr>
                          <w:color w:val="262626" w:themeColor="text1" w:themeTint="D9"/>
                          <w:sz w:val="32"/>
                          <w:szCs w:val="32"/>
                        </w:rPr>
                      </w:pPr>
                      <w:r>
                        <w:rPr>
                          <w:noProof/>
                          <w:color w:val="262626" w:themeColor="text1" w:themeTint="D9"/>
                          <w:sz w:val="32"/>
                          <w:szCs w:val="32"/>
                          <w:lang w:val="en-US"/>
                        </w:rPr>
                        <w:t>IES Profesor Juan Antonio Carrillo Salcedo</w:t>
                      </w:r>
                    </w:p>
                  </w:txbxContent>
                </v:textbox>
              </v:shape>
            </w:pict>
          </mc:Fallback>
        </mc:AlternateConten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  <w14:ligatures w14:val="standardContextual"/>
        </w:rPr>
        <w:id w:val="-11613870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F1DAEC" w14:textId="77777777" w:rsidR="004A41A7" w:rsidRDefault="00234D5B">
          <w:pPr>
            <w:pStyle w:val="TtuloTDC"/>
          </w:pPr>
          <w:r>
            <w:t>Índice</w:t>
          </w:r>
        </w:p>
        <w:p w14:paraId="38F0AEAD" w14:textId="09A9A980" w:rsidR="00BA60FF" w:rsidRDefault="004A41A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2"/>
              <w:szCs w:val="24"/>
              <w:lang w:eastAsia="es-ES_trad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1346031" w:history="1">
            <w:r w:rsidR="00BA60FF" w:rsidRPr="005D539A">
              <w:rPr>
                <w:rStyle w:val="Hipervnculo"/>
                <w:noProof/>
              </w:rPr>
              <w:t>PSP_UA1_Tarea2_MarioSanchezBarroso.c</w:t>
            </w:r>
            <w:r w:rsidR="00BA60FF">
              <w:rPr>
                <w:noProof/>
                <w:webHidden/>
              </w:rPr>
              <w:tab/>
            </w:r>
            <w:r w:rsidR="00BA60FF">
              <w:rPr>
                <w:noProof/>
                <w:webHidden/>
              </w:rPr>
              <w:fldChar w:fldCharType="begin"/>
            </w:r>
            <w:r w:rsidR="00BA60FF">
              <w:rPr>
                <w:noProof/>
                <w:webHidden/>
              </w:rPr>
              <w:instrText xml:space="preserve"> PAGEREF _Toc211346031 \h </w:instrText>
            </w:r>
            <w:r w:rsidR="00BA60FF">
              <w:rPr>
                <w:noProof/>
                <w:webHidden/>
              </w:rPr>
            </w:r>
            <w:r w:rsidR="00BA60FF">
              <w:rPr>
                <w:noProof/>
                <w:webHidden/>
              </w:rPr>
              <w:fldChar w:fldCharType="separate"/>
            </w:r>
            <w:r w:rsidR="00BA60FF">
              <w:rPr>
                <w:noProof/>
                <w:webHidden/>
              </w:rPr>
              <w:t>3</w:t>
            </w:r>
            <w:r w:rsidR="00BA60FF">
              <w:rPr>
                <w:noProof/>
                <w:webHidden/>
              </w:rPr>
              <w:fldChar w:fldCharType="end"/>
            </w:r>
          </w:hyperlink>
        </w:p>
        <w:p w14:paraId="046A0010" w14:textId="1DDA7102" w:rsidR="00BA60FF" w:rsidRDefault="00BA60F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Cs w:val="24"/>
              <w:lang w:eastAsia="es-ES_tradnl"/>
            </w:rPr>
          </w:pPr>
          <w:hyperlink w:anchor="_Toc211346032" w:history="1">
            <w:r w:rsidRPr="005D539A">
              <w:rPr>
                <w:rStyle w:val="Hipervnculo"/>
                <w:noProof/>
              </w:rPr>
              <w:t>Apartado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_Toc211346032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117C9" w14:textId="61CBB4EA" w:rsidR="00BA60FF" w:rsidRDefault="00BA60F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Cs w:val="24"/>
              <w:lang w:eastAsia="es-ES_tradnl"/>
            </w:rPr>
          </w:pPr>
          <w:hyperlink w:anchor="_Toc211346033" w:history="1">
            <w:r w:rsidRPr="005D539A">
              <w:rPr>
                <w:rStyle w:val="Hipervnculo"/>
                <w:noProof/>
              </w:rPr>
              <w:t>Apartado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_Toc211346033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A8024" w14:textId="13BDAEA2" w:rsidR="00BA60FF" w:rsidRDefault="00BA60F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Cs w:val="24"/>
              <w:lang w:eastAsia="es-ES_tradnl"/>
            </w:rPr>
          </w:pPr>
          <w:hyperlink w:anchor="_Toc211346034" w:history="1">
            <w:r w:rsidRPr="005D539A">
              <w:rPr>
                <w:rStyle w:val="Hipervnculo"/>
                <w:noProof/>
              </w:rPr>
              <w:t>Apartado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_Toc211346034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2C429" w14:textId="5107ACAD" w:rsidR="00BA60FF" w:rsidRDefault="00BA60F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Cs w:val="24"/>
              <w:lang w:eastAsia="es-ES_tradnl"/>
            </w:rPr>
          </w:pPr>
          <w:hyperlink w:anchor="_Toc211346035" w:history="1">
            <w:r w:rsidRPr="005D539A">
              <w:rPr>
                <w:rStyle w:val="Hipervnculo"/>
                <w:noProof/>
              </w:rPr>
              <w:t>Apartado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_Toc211346035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C45FD" w14:textId="591B8F28" w:rsidR="00BA60FF" w:rsidRDefault="00BA60FF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211346036" w:history="1">
            <w:r w:rsidRPr="005D539A">
              <w:rPr>
                <w:rStyle w:val="Hipervnculo"/>
                <w:rFonts w:eastAsia="Times New Roman"/>
                <w:noProof/>
                <w:lang w:eastAsia="es-ES_tradnl"/>
              </w:rPr>
              <w:t>SIGUSR2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_Toc211346036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5E6BB" w14:textId="3F44F5A6" w:rsidR="00BA60FF" w:rsidRDefault="00BA60FF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211346037" w:history="1">
            <w:r w:rsidRPr="005D539A">
              <w:rPr>
                <w:rStyle w:val="Hipervnculo"/>
                <w:noProof/>
              </w:rPr>
              <w:t>SIGCONT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_Toc211346037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17C75" w14:textId="6F2C715B" w:rsidR="00BA60FF" w:rsidRDefault="00BA60FF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211346038" w:history="1">
            <w:r w:rsidRPr="005D539A">
              <w:rPr>
                <w:rStyle w:val="Hipervnculo"/>
                <w:noProof/>
              </w:rPr>
              <w:t>SIGCHLD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_Toc211346038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07D55" w14:textId="4FDA9100" w:rsidR="00BA60FF" w:rsidRDefault="00BA60FF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211346039" w:history="1">
            <w:r w:rsidRPr="005D539A">
              <w:rPr>
                <w:rStyle w:val="Hipervnculo"/>
                <w:noProof/>
              </w:rPr>
              <w:t>SIGSTOP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_Toc211346039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4DDC8" w14:textId="17298719" w:rsidR="00BA60FF" w:rsidRDefault="00BA60FF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211346040" w:history="1">
            <w:r w:rsidRPr="005D539A">
              <w:rPr>
                <w:rStyle w:val="Hipervnculo"/>
                <w:noProof/>
              </w:rPr>
              <w:t>SIGILL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_Toc211346040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CE21A" w14:textId="730E3FF4" w:rsidR="00BA60FF" w:rsidRDefault="00BA60F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Cs w:val="24"/>
              <w:lang w:eastAsia="es-ES_tradnl"/>
            </w:rPr>
          </w:pPr>
          <w:hyperlink w:anchor="_Toc211346041" w:history="1">
            <w:r w:rsidRPr="005D539A">
              <w:rPr>
                <w:rStyle w:val="Hipervnculo"/>
                <w:noProof/>
              </w:rPr>
              <w:t>Apartado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_Toc211346041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ACBE1" w14:textId="320D64FB" w:rsidR="00BA60FF" w:rsidRDefault="00BA60F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Cs w:val="24"/>
              <w:lang w:eastAsia="es-ES_tradnl"/>
            </w:rPr>
          </w:pPr>
          <w:hyperlink w:anchor="_Toc211346042" w:history="1">
            <w:r w:rsidRPr="005D539A">
              <w:rPr>
                <w:rStyle w:val="Hipervnculo"/>
                <w:noProof/>
              </w:rPr>
              <w:t>Apartado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_Toc211346042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C2558" w14:textId="426AB920" w:rsidR="00BA60FF" w:rsidRDefault="00BA60F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2"/>
              <w:szCs w:val="24"/>
              <w:lang w:eastAsia="es-ES_tradnl"/>
            </w:rPr>
          </w:pPr>
          <w:hyperlink w:anchor="_Toc211346043" w:history="1">
            <w:r w:rsidRPr="005D539A">
              <w:rPr>
                <w:rStyle w:val="Hipervnculo"/>
                <w:noProof/>
              </w:rPr>
              <w:t>Apartado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_Toc211346043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77FAD" w14:textId="33D17A0F" w:rsidR="004A41A7" w:rsidRDefault="004A41A7">
          <w:r>
            <w:rPr>
              <w:b/>
              <w:bCs/>
            </w:rPr>
            <w:fldChar w:fldCharType="end"/>
          </w:r>
        </w:p>
      </w:sdtContent>
    </w:sdt>
    <w:p w14:paraId="1E89CEDD" w14:textId="00727CF3" w:rsidR="004A41A7" w:rsidRDefault="004A41A7" w:rsidP="00234D5B">
      <w:pPr>
        <w:jc w:val="left"/>
      </w:pPr>
      <w:r>
        <w:br w:type="page"/>
      </w:r>
    </w:p>
    <w:p w14:paraId="2A9EA128" w14:textId="288EE5F5" w:rsidR="00787699" w:rsidRDefault="00787699" w:rsidP="00787699">
      <w:pPr>
        <w:pStyle w:val="Ttulo1"/>
      </w:pPr>
      <w:bookmarkStart w:id="0" w:name="_Toc211346031"/>
      <w:r>
        <w:lastRenderedPageBreak/>
        <w:t>PSP_UA1_Tarea2_MarioSanchezBarroso.c</w:t>
      </w:r>
      <w:bookmarkEnd w:id="0"/>
    </w:p>
    <w:p w14:paraId="39F8124D" w14:textId="7CE2FA06" w:rsidR="00787699" w:rsidRDefault="00787699" w:rsidP="00C035FD">
      <w:r>
        <w:rPr>
          <w:noProof/>
        </w:rPr>
        <w:drawing>
          <wp:inline distT="0" distB="0" distL="0" distR="0" wp14:anchorId="494227D7" wp14:editId="27864564">
            <wp:extent cx="5400040" cy="4021455"/>
            <wp:effectExtent l="0" t="0" r="0" b="4445"/>
            <wp:docPr id="586398866" name="Imagen 5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398866" name="Imagen 5" descr="Texto&#10;&#10;El contenido generado por IA puede ser incorrecto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93FF6" w14:textId="6520E4D8" w:rsidR="00787699" w:rsidRDefault="00C035FD" w:rsidP="00C035FD">
      <w:r>
        <w:t>Debemos realizar las siguientes cosas:</w:t>
      </w:r>
    </w:p>
    <w:p w14:paraId="02B2AB2A" w14:textId="5F0B3241" w:rsidR="00C035FD" w:rsidRDefault="00C035FD" w:rsidP="00C035FD"/>
    <w:p w14:paraId="3992DDDA" w14:textId="77777777" w:rsidR="005A1C7F" w:rsidRDefault="005A1C7F">
      <w:pPr>
        <w:jc w:val="left"/>
        <w:rPr>
          <w:rFonts w:asciiTheme="majorHAnsi" w:eastAsiaTheme="majorEastAsia" w:hAnsiTheme="majorHAnsi" w:cs="Open Sans"/>
          <w:color w:val="002060"/>
          <w:sz w:val="28"/>
          <w:szCs w:val="26"/>
        </w:rPr>
      </w:pPr>
      <w:r>
        <w:br w:type="page"/>
      </w:r>
    </w:p>
    <w:p w14:paraId="4A7258A8" w14:textId="79B54131" w:rsidR="00C035FD" w:rsidRDefault="00C035FD" w:rsidP="00C035FD">
      <w:pPr>
        <w:pStyle w:val="Ttulo2"/>
      </w:pPr>
      <w:bookmarkStart w:id="1" w:name="_Toc211346032"/>
      <w:r>
        <w:lastRenderedPageBreak/>
        <w:t>Apartado 1</w:t>
      </w:r>
      <w:bookmarkEnd w:id="1"/>
    </w:p>
    <w:p w14:paraId="0570D149" w14:textId="77777777" w:rsidR="00787699" w:rsidRDefault="00C035FD" w:rsidP="00C035FD">
      <w:r>
        <w:t>- Mandarle una señal de stop. ¿Qué pasa?</w:t>
      </w:r>
    </w:p>
    <w:p w14:paraId="1B5D0F6D" w14:textId="43F8AD5E" w:rsidR="00C035FD" w:rsidRDefault="005A1C7F" w:rsidP="00C035FD">
      <w:r>
        <w:rPr>
          <w:noProof/>
        </w:rPr>
        <w:drawing>
          <wp:inline distT="0" distB="0" distL="0" distR="0" wp14:anchorId="786855A1" wp14:editId="6BF01FF4">
            <wp:extent cx="5400040" cy="1416685"/>
            <wp:effectExtent l="0" t="0" r="0" b="5715"/>
            <wp:docPr id="2072802275" name="Imagen 8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802275" name="Imagen 8" descr="Texto&#10;&#10;El contenido generado por IA puede ser incorrec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928FF" w14:textId="2288A6D0" w:rsidR="0078047B" w:rsidRDefault="005A1C7F" w:rsidP="00C035FD">
      <w:r>
        <w:rPr>
          <w:noProof/>
        </w:rPr>
        <w:drawing>
          <wp:inline distT="0" distB="0" distL="0" distR="0" wp14:anchorId="6F7445C3" wp14:editId="579B3E63">
            <wp:extent cx="5400040" cy="2346960"/>
            <wp:effectExtent l="0" t="0" r="0" b="2540"/>
            <wp:docPr id="693723643" name="Imagen 9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723643" name="Imagen 9" descr="Texto&#10;&#10;El contenido generado por IA puede ser incorrecto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2BF44" w14:textId="1B64E0F7" w:rsidR="00C035FD" w:rsidRDefault="00C035FD" w:rsidP="00C035FD">
      <w:pPr>
        <w:pStyle w:val="Ttulo2"/>
      </w:pPr>
      <w:bookmarkStart w:id="2" w:name="_Toc211346033"/>
      <w:r>
        <w:t xml:space="preserve">Apartado </w:t>
      </w:r>
      <w:r>
        <w:t>2</w:t>
      </w:r>
      <w:bookmarkEnd w:id="2"/>
    </w:p>
    <w:p w14:paraId="4790C34F" w14:textId="77777777" w:rsidR="006747F7" w:rsidRDefault="00C035FD" w:rsidP="00C035FD">
      <w:r>
        <w:t>- Mandarle una señal de continue. ¿Qué pasa?</w:t>
      </w:r>
    </w:p>
    <w:p w14:paraId="05B7B34B" w14:textId="00CFDA0F" w:rsidR="006747F7" w:rsidRDefault="006747F7" w:rsidP="00C035FD">
      <w:r>
        <w:t xml:space="preserve"> </w:t>
      </w:r>
      <w:r>
        <w:rPr>
          <w:noProof/>
        </w:rPr>
        <w:drawing>
          <wp:inline distT="0" distB="0" distL="0" distR="0" wp14:anchorId="311F86A7" wp14:editId="2F48AF4A">
            <wp:extent cx="5400040" cy="1251585"/>
            <wp:effectExtent l="0" t="0" r="0" b="5715"/>
            <wp:docPr id="836793786" name="Imagen 12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793786" name="Imagen 12" descr="Texto&#10;&#10;El contenido generado por IA puede ser incorrecto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96F75" w14:textId="17A1807F" w:rsidR="005A1C7F" w:rsidRDefault="005A1C7F" w:rsidP="00C035FD"/>
    <w:p w14:paraId="7DCBF155" w14:textId="3D94186D" w:rsidR="006747F7" w:rsidRDefault="006747F7" w:rsidP="00C035FD">
      <w:r>
        <w:rPr>
          <w:noProof/>
        </w:rPr>
        <w:lastRenderedPageBreak/>
        <w:drawing>
          <wp:inline distT="0" distB="0" distL="0" distR="0" wp14:anchorId="7579E0B1" wp14:editId="6F59F21C">
            <wp:extent cx="5400040" cy="2676525"/>
            <wp:effectExtent l="0" t="0" r="0" b="3175"/>
            <wp:docPr id="1225684441" name="Imagen 13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684441" name="Imagen 13" descr="Texto&#10;&#10;El contenido generado por IA puede ser incorrecto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9A491" w14:textId="2528D383" w:rsidR="00C035FD" w:rsidRDefault="00C035FD" w:rsidP="00C035FD">
      <w:pPr>
        <w:pStyle w:val="Ttulo2"/>
      </w:pPr>
      <w:bookmarkStart w:id="3" w:name="_Toc211346034"/>
      <w:r>
        <w:t xml:space="preserve">Apartado </w:t>
      </w:r>
      <w:r>
        <w:t>3</w:t>
      </w:r>
      <w:bookmarkEnd w:id="3"/>
    </w:p>
    <w:p w14:paraId="259FC75F" w14:textId="50A77EF1" w:rsidR="00C035FD" w:rsidRDefault="00C035FD" w:rsidP="00C035FD">
      <w:pPr>
        <w:rPr>
          <w:noProof/>
        </w:rPr>
      </w:pPr>
      <w:r>
        <w:t>- Mandarle una señal de terminar. ¿Qué pasa?</w:t>
      </w:r>
      <w:r w:rsidR="005A1C7F" w:rsidRPr="005A1C7F">
        <w:rPr>
          <w:noProof/>
        </w:rPr>
        <w:t xml:space="preserve"> </w:t>
      </w:r>
    </w:p>
    <w:p w14:paraId="13B59C10" w14:textId="25162236" w:rsidR="005A1C7F" w:rsidRDefault="006747F7" w:rsidP="00C035FD">
      <w:r>
        <w:rPr>
          <w:noProof/>
        </w:rPr>
        <w:drawing>
          <wp:inline distT="0" distB="0" distL="0" distR="0" wp14:anchorId="5D2B2564" wp14:editId="3D73F7DA">
            <wp:extent cx="5400040" cy="1301750"/>
            <wp:effectExtent l="0" t="0" r="0" b="6350"/>
            <wp:docPr id="2040164330" name="Imagen 14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164330" name="Imagen 14" descr="Texto&#10;&#10;El contenido generado por IA puede ser incorrecto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BF940" w14:textId="36176799" w:rsidR="005A1C7F" w:rsidRDefault="006747F7" w:rsidP="00C035FD">
      <w:r>
        <w:rPr>
          <w:noProof/>
        </w:rPr>
        <w:drawing>
          <wp:inline distT="0" distB="0" distL="0" distR="0" wp14:anchorId="3AEE2E60" wp14:editId="0123ACC4">
            <wp:extent cx="5003800" cy="800100"/>
            <wp:effectExtent l="0" t="0" r="0" b="0"/>
            <wp:docPr id="2125053672" name="Imagen 15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053672" name="Imagen 15" descr="Texto&#10;&#10;El contenido generado por IA puede ser incorrecto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AABA1" w14:textId="66D2A2F0" w:rsidR="00C035FD" w:rsidRDefault="00C035FD" w:rsidP="00C035FD">
      <w:pPr>
        <w:pStyle w:val="Ttulo2"/>
      </w:pPr>
      <w:bookmarkStart w:id="4" w:name="_Toc211346035"/>
      <w:r>
        <w:t xml:space="preserve">Apartado </w:t>
      </w:r>
      <w:r>
        <w:t>4</w:t>
      </w:r>
      <w:bookmarkEnd w:id="4"/>
    </w:p>
    <w:p w14:paraId="181A2A27" w14:textId="3746BF15" w:rsidR="003C07F1" w:rsidRDefault="00C035FD" w:rsidP="00C035FD">
      <w:r>
        <w:t>- Envíale una señal de cada uno de los 5 tipos de acciones que hay por defecto. ¿Qué sucede en cada una de ellas?</w:t>
      </w:r>
    </w:p>
    <w:p w14:paraId="0FB66412" w14:textId="53680FCD" w:rsidR="003C07F1" w:rsidRDefault="003C07F1" w:rsidP="003C07F1">
      <w:pPr>
        <w:pStyle w:val="Ttulo3"/>
        <w:rPr>
          <w:rFonts w:eastAsia="Times New Roman"/>
          <w:color w:val="181818"/>
          <w:lang w:eastAsia="es-ES_tradnl"/>
        </w:rPr>
      </w:pPr>
      <w:bookmarkStart w:id="5" w:name="_Toc211346036"/>
      <w:r w:rsidRPr="003C07F1">
        <w:rPr>
          <w:rFonts w:eastAsia="Times New Roman"/>
          <w:lang w:eastAsia="es-ES_tradnl"/>
        </w:rPr>
        <w:t>SIGUSR2</w:t>
      </w:r>
      <w:bookmarkEnd w:id="5"/>
    </w:p>
    <w:p w14:paraId="4EDF6555" w14:textId="2E0D81C1" w:rsidR="003C07F1" w:rsidRPr="003C07F1" w:rsidRDefault="003C07F1" w:rsidP="003C07F1">
      <w:pPr>
        <w:rPr>
          <w:lang w:eastAsia="es-ES_tradnl"/>
        </w:rPr>
      </w:pPr>
      <w:r w:rsidRPr="003C07F1">
        <w:rPr>
          <w:b/>
          <w:bCs/>
          <w:lang w:eastAsia="es-ES_tradnl"/>
        </w:rPr>
        <w:t>Tipo:</w:t>
      </w:r>
      <w:r>
        <w:rPr>
          <w:lang w:eastAsia="es-ES_tradnl"/>
        </w:rPr>
        <w:t xml:space="preserve"> TERM</w:t>
      </w:r>
    </w:p>
    <w:p w14:paraId="45F60BED" w14:textId="68284516" w:rsidR="003C07F1" w:rsidRDefault="003C07F1" w:rsidP="00C035FD">
      <w:r>
        <w:rPr>
          <w:noProof/>
        </w:rPr>
        <w:drawing>
          <wp:inline distT="0" distB="0" distL="0" distR="0" wp14:anchorId="6BEF5A45" wp14:editId="1A41C58B">
            <wp:extent cx="5400040" cy="1372870"/>
            <wp:effectExtent l="0" t="0" r="0" b="0"/>
            <wp:docPr id="12270292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0292" name="Imagen 1227029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FC597" w14:textId="77777777" w:rsidR="003C07F1" w:rsidRDefault="003C07F1" w:rsidP="00C035FD"/>
    <w:p w14:paraId="5CA98DE3" w14:textId="61B969D1" w:rsidR="003C07F1" w:rsidRDefault="003C07F1" w:rsidP="0004551C">
      <w:pPr>
        <w:pStyle w:val="Ttulo3"/>
      </w:pPr>
      <w:bookmarkStart w:id="6" w:name="_Toc211346037"/>
      <w:r>
        <w:lastRenderedPageBreak/>
        <w:t>SIGCONT</w:t>
      </w:r>
      <w:bookmarkEnd w:id="6"/>
    </w:p>
    <w:p w14:paraId="01F4643A" w14:textId="5A0D4396" w:rsidR="003C07F1" w:rsidRDefault="003C07F1" w:rsidP="00C035FD">
      <w:r>
        <w:t>Tipo: CONT</w:t>
      </w:r>
    </w:p>
    <w:p w14:paraId="0BEC2265" w14:textId="7635683C" w:rsidR="003C07F1" w:rsidRDefault="003C07F1" w:rsidP="00C035FD">
      <w:r>
        <w:rPr>
          <w:noProof/>
        </w:rPr>
        <w:drawing>
          <wp:inline distT="0" distB="0" distL="0" distR="0" wp14:anchorId="79ECC6BF" wp14:editId="1EF14965">
            <wp:extent cx="5400040" cy="1251585"/>
            <wp:effectExtent l="0" t="0" r="0" b="5715"/>
            <wp:docPr id="482324225" name="Imagen 12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793786" name="Imagen 12" descr="Texto&#10;&#10;El contenido generado por IA puede ser incorrecto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389D9" w14:textId="77777777" w:rsidR="0004551C" w:rsidRDefault="0004551C" w:rsidP="0004551C">
      <w:pPr>
        <w:pStyle w:val="Ttulo3"/>
      </w:pPr>
      <w:bookmarkStart w:id="7" w:name="_Toc211346038"/>
      <w:r>
        <w:t>SIGCHLD</w:t>
      </w:r>
      <w:bookmarkEnd w:id="7"/>
    </w:p>
    <w:p w14:paraId="20C028DC" w14:textId="090C41C0" w:rsidR="0004551C" w:rsidRDefault="0004551C" w:rsidP="0004551C">
      <w:r>
        <w:t>Tipo: IGN</w:t>
      </w:r>
    </w:p>
    <w:p w14:paraId="459BED8C" w14:textId="2E108BEF" w:rsidR="0004551C" w:rsidRPr="0004551C" w:rsidRDefault="0004551C" w:rsidP="0004551C">
      <w:r>
        <w:rPr>
          <w:noProof/>
        </w:rPr>
        <w:drawing>
          <wp:inline distT="0" distB="0" distL="0" distR="0" wp14:anchorId="4BD50B18" wp14:editId="370779F0">
            <wp:extent cx="5400040" cy="1373505"/>
            <wp:effectExtent l="0" t="0" r="0" b="0"/>
            <wp:docPr id="1329991324" name="Imagen 17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991324" name="Imagen 17" descr="Texto&#10;&#10;El contenido generado por IA puede ser incorrecto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7E50F" w14:textId="77777777" w:rsidR="0004551C" w:rsidRPr="0004551C" w:rsidRDefault="0004551C" w:rsidP="0004551C">
      <w:pPr>
        <w:pStyle w:val="Ttulo3"/>
      </w:pPr>
      <w:bookmarkStart w:id="8" w:name="_Toc211346039"/>
      <w:r w:rsidRPr="0004551C">
        <w:t>SIGSTOP</w:t>
      </w:r>
      <w:bookmarkEnd w:id="8"/>
    </w:p>
    <w:p w14:paraId="7FCD1DC7" w14:textId="31F79E88" w:rsidR="0004551C" w:rsidRDefault="0004551C" w:rsidP="00C035FD">
      <w:r>
        <w:t>Tipo: STOP</w:t>
      </w:r>
    </w:p>
    <w:p w14:paraId="13DC2310" w14:textId="77777777" w:rsidR="0004551C" w:rsidRDefault="0004551C" w:rsidP="00C035FD">
      <w:r>
        <w:rPr>
          <w:noProof/>
        </w:rPr>
        <w:drawing>
          <wp:inline distT="0" distB="0" distL="0" distR="0" wp14:anchorId="13B6A294" wp14:editId="19CB93F3">
            <wp:extent cx="5400040" cy="1421130"/>
            <wp:effectExtent l="0" t="0" r="0" b="1270"/>
            <wp:docPr id="449205943" name="Imagen 18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205943" name="Imagen 18" descr="Texto&#10;&#10;El contenido generado por IA puede ser incorrecto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16909" w14:textId="77777777" w:rsidR="0004551C" w:rsidRDefault="0004551C" w:rsidP="00C035FD"/>
    <w:p w14:paraId="1C1887A1" w14:textId="77777777" w:rsidR="0004551C" w:rsidRDefault="0004551C">
      <w:pPr>
        <w:jc w:val="left"/>
        <w:rPr>
          <w:rStyle w:val="Ttulo3Car"/>
        </w:rPr>
      </w:pPr>
      <w:r>
        <w:rPr>
          <w:rStyle w:val="Ttulo3Car"/>
        </w:rPr>
        <w:br w:type="page"/>
      </w:r>
    </w:p>
    <w:p w14:paraId="2877BBB4" w14:textId="171502C9" w:rsidR="0004551C" w:rsidRDefault="0004551C" w:rsidP="0004551C">
      <w:pPr>
        <w:rPr>
          <w:rStyle w:val="Ttulo3Car"/>
        </w:rPr>
      </w:pPr>
      <w:bookmarkStart w:id="9" w:name="_Toc211346040"/>
      <w:r w:rsidRPr="0004551C">
        <w:rPr>
          <w:rStyle w:val="Ttulo3Car"/>
        </w:rPr>
        <w:lastRenderedPageBreak/>
        <w:t>SIGILL</w:t>
      </w:r>
      <w:bookmarkEnd w:id="9"/>
    </w:p>
    <w:p w14:paraId="3CB1AACD" w14:textId="3117FDDB" w:rsidR="00BA60FF" w:rsidRPr="00BA60FF" w:rsidRDefault="0004551C" w:rsidP="00BA60FF">
      <w:pPr>
        <w:rPr>
          <w:rStyle w:val="Ttulo3Car"/>
          <w:rFonts w:asciiTheme="minorHAnsi" w:eastAsiaTheme="minorHAnsi" w:hAnsiTheme="minorHAnsi" w:cstheme="minorBidi"/>
          <w:color w:val="auto"/>
          <w:szCs w:val="22"/>
        </w:rPr>
      </w:pPr>
      <w:r w:rsidRPr="00BA60FF">
        <w:t>Tipo:</w:t>
      </w:r>
      <w:r w:rsidR="00BA60FF">
        <w:t xml:space="preserve"> </w:t>
      </w:r>
      <w:r w:rsidRPr="00BA60FF">
        <w:t>CORE</w:t>
      </w:r>
    </w:p>
    <w:p w14:paraId="4E1626AF" w14:textId="77777777" w:rsidR="0004551C" w:rsidRDefault="0004551C" w:rsidP="0004551C">
      <w:pPr>
        <w:rPr>
          <w:rFonts w:asciiTheme="majorHAnsi" w:eastAsiaTheme="majorEastAsia" w:hAnsiTheme="majorHAnsi" w:cstheme="majorBidi"/>
          <w:color w:val="1F3763" w:themeColor="accent1" w:themeShade="7F"/>
          <w:szCs w:val="24"/>
        </w:rPr>
      </w:pPr>
      <w:r>
        <w:rPr>
          <w:noProof/>
        </w:rPr>
        <w:drawing>
          <wp:inline distT="0" distB="0" distL="0" distR="0" wp14:anchorId="78328287" wp14:editId="692DA4B7">
            <wp:extent cx="5400040" cy="895985"/>
            <wp:effectExtent l="0" t="0" r="0" b="5715"/>
            <wp:docPr id="1616065796" name="Imagen 19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065796" name="Imagen 19" descr="Interfaz de usuario gráfica, Texto&#10;&#10;El contenido generado por IA puede ser incorrecto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19845" w14:textId="429E4DA9" w:rsidR="003C07F1" w:rsidRPr="0004551C" w:rsidRDefault="0004551C" w:rsidP="0004551C">
      <w:pPr>
        <w:rPr>
          <w:rFonts w:asciiTheme="majorHAnsi" w:eastAsiaTheme="majorEastAsia" w:hAnsiTheme="majorHAnsi" w:cstheme="majorBidi"/>
          <w:color w:val="1F3763" w:themeColor="accent1" w:themeShade="7F"/>
          <w:szCs w:val="24"/>
        </w:rPr>
      </w:pPr>
      <w:r>
        <w:rPr>
          <w:rFonts w:asciiTheme="majorHAnsi" w:eastAsiaTheme="majorEastAsia" w:hAnsiTheme="majorHAnsi" w:cstheme="majorBidi"/>
          <w:noProof/>
          <w:color w:val="1F3763" w:themeColor="accent1" w:themeShade="7F"/>
          <w:szCs w:val="24"/>
        </w:rPr>
        <w:drawing>
          <wp:inline distT="0" distB="0" distL="0" distR="0" wp14:anchorId="2925E8BB" wp14:editId="7F3A7DBA">
            <wp:extent cx="5400040" cy="1729105"/>
            <wp:effectExtent l="0" t="0" r="0" b="0"/>
            <wp:docPr id="1560437446" name="Imagen 20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437446" name="Imagen 20" descr="Texto&#10;&#10;El contenido generado por IA puede ser incorrecto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A97C3" w14:textId="2CA1D465" w:rsidR="00C035FD" w:rsidRDefault="00C035FD" w:rsidP="00C035FD">
      <w:pPr>
        <w:pStyle w:val="Ttulo2"/>
      </w:pPr>
      <w:bookmarkStart w:id="10" w:name="_Toc211346041"/>
      <w:r>
        <w:t xml:space="preserve">Apartado </w:t>
      </w:r>
      <w:r>
        <w:t>5</w:t>
      </w:r>
      <w:bookmarkEnd w:id="10"/>
    </w:p>
    <w:p w14:paraId="708DE9C4" w14:textId="77777777" w:rsidR="00645287" w:rsidRDefault="00C035FD" w:rsidP="00C035FD">
      <w:r>
        <w:t>- Captura la señal y sustitúyela por un mensaje (mediante función).</w:t>
      </w:r>
    </w:p>
    <w:p w14:paraId="637F0E60" w14:textId="3CB73E5D" w:rsidR="00C525BE" w:rsidRDefault="00C525BE" w:rsidP="00C035FD">
      <w:r>
        <w:t>Mediante el comando SIGIO nos muestra el numero de la señal, ya que es como lo tenemos definido en nuestro código C</w:t>
      </w:r>
    </w:p>
    <w:p w14:paraId="3CFAF353" w14:textId="77777777" w:rsidR="00645287" w:rsidRDefault="00645287" w:rsidP="00C035FD">
      <w:r>
        <w:rPr>
          <w:noProof/>
        </w:rPr>
        <w:drawing>
          <wp:inline distT="0" distB="0" distL="0" distR="0" wp14:anchorId="46170311" wp14:editId="323AFDD8">
            <wp:extent cx="5400040" cy="1329690"/>
            <wp:effectExtent l="0" t="0" r="0" b="3810"/>
            <wp:docPr id="1286520888" name="Imagen 2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520888" name="Imagen 21" descr="Texto&#10;&#10;El contenido generado por IA puede ser incorrecto.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08623" w14:textId="0F4DF69F" w:rsidR="00C035FD" w:rsidRDefault="00645287" w:rsidP="00C035FD">
      <w:r>
        <w:rPr>
          <w:noProof/>
        </w:rPr>
        <w:drawing>
          <wp:inline distT="0" distB="0" distL="0" distR="0" wp14:anchorId="0753BC9E" wp14:editId="1CCDB587">
            <wp:extent cx="5400040" cy="2780665"/>
            <wp:effectExtent l="0" t="0" r="0" b="635"/>
            <wp:docPr id="1397648445" name="Imagen 22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648445" name="Imagen 22" descr="Texto&#10;&#10;El contenido generado por IA puede ser incorrecto.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F4ECC" w14:textId="4A7E27A4" w:rsidR="00C035FD" w:rsidRDefault="00C035FD" w:rsidP="00C035FD">
      <w:pPr>
        <w:pStyle w:val="Ttulo2"/>
      </w:pPr>
      <w:bookmarkStart w:id="11" w:name="_Toc211346042"/>
      <w:r>
        <w:lastRenderedPageBreak/>
        <w:t xml:space="preserve">Apartado </w:t>
      </w:r>
      <w:r>
        <w:t>6</w:t>
      </w:r>
      <w:bookmarkEnd w:id="11"/>
    </w:p>
    <w:p w14:paraId="7666CF3E" w14:textId="70655DBA" w:rsidR="00C035FD" w:rsidRDefault="00C035FD" w:rsidP="00C035FD">
      <w:r>
        <w:t>- Captura la señal e ignórala.</w:t>
      </w:r>
    </w:p>
    <w:p w14:paraId="5FE20447" w14:textId="3F1FAE04" w:rsidR="00C035FD" w:rsidRDefault="00C035FD" w:rsidP="00C035FD">
      <w:pPr>
        <w:pStyle w:val="Ttulo2"/>
      </w:pPr>
      <w:bookmarkStart w:id="12" w:name="_Toc211346043"/>
      <w:r>
        <w:t xml:space="preserve">Apartado </w:t>
      </w:r>
      <w:r>
        <w:t>7</w:t>
      </w:r>
      <w:bookmarkEnd w:id="12"/>
    </w:p>
    <w:p w14:paraId="61297854" w14:textId="77777777" w:rsidR="00C035FD" w:rsidRDefault="00C035FD" w:rsidP="00C035FD">
      <w:r>
        <w:t>- En la función donde imprimimos el mensaje, cambiarlo para preguntarle al usuario si quiere terminar el proceso y en caso afirmativo que lo mate. </w:t>
      </w:r>
    </w:p>
    <w:p w14:paraId="5504B949" w14:textId="0EFA23A2" w:rsidR="004A41A7" w:rsidRPr="004A41A7" w:rsidRDefault="004A41A7" w:rsidP="00C035FD"/>
    <w:sectPr w:rsidR="004A41A7" w:rsidRPr="004A41A7" w:rsidSect="00234D5B">
      <w:headerReference w:type="default" r:id="rId23"/>
      <w:footerReference w:type="default" r:id="rId2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5FC0D4" w14:textId="77777777" w:rsidR="006B47B9" w:rsidRDefault="006B47B9" w:rsidP="00942F99">
      <w:pPr>
        <w:spacing w:after="0" w:line="240" w:lineRule="auto"/>
      </w:pPr>
      <w:r>
        <w:separator/>
      </w:r>
    </w:p>
  </w:endnote>
  <w:endnote w:type="continuationSeparator" w:id="0">
    <w:p w14:paraId="5EF68095" w14:textId="77777777" w:rsidR="006B47B9" w:rsidRDefault="006B47B9" w:rsidP="00942F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olor w:val="808080" w:themeColor="background1" w:themeShade="80"/>
      </w:rPr>
      <w:id w:val="595680795"/>
      <w:docPartObj>
        <w:docPartGallery w:val="Page Numbers (Bottom of Page)"/>
        <w:docPartUnique/>
      </w:docPartObj>
    </w:sdtPr>
    <w:sdtContent>
      <w:p w14:paraId="5F299E4A" w14:textId="77777777" w:rsidR="00234D5B" w:rsidRPr="001F4364" w:rsidRDefault="001F4364">
        <w:pPr>
          <w:pStyle w:val="Piedepgina"/>
          <w:jc w:val="right"/>
          <w:rPr>
            <w:color w:val="808080" w:themeColor="background1" w:themeShade="80"/>
          </w:rPr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1" locked="0" layoutInCell="1" allowOverlap="1" wp14:anchorId="2558F954" wp14:editId="6161C090">
                  <wp:simplePos x="0" y="0"/>
                  <wp:positionH relativeFrom="rightMargin">
                    <wp:posOffset>0</wp:posOffset>
                  </wp:positionH>
                  <wp:positionV relativeFrom="paragraph">
                    <wp:posOffset>-77163</wp:posOffset>
                  </wp:positionV>
                  <wp:extent cx="1078640" cy="895104"/>
                  <wp:effectExtent l="0" t="0" r="7620" b="635"/>
                  <wp:wrapNone/>
                  <wp:docPr id="666909158" name="Isosceles Triangle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 flipH="1">
                            <a:off x="0" y="0"/>
                            <a:ext cx="1078640" cy="895104"/>
                          </a:xfrm>
                          <a:prstGeom prst="triangle">
                            <a:avLst>
                              <a:gd name="adj" fmla="val 0"/>
                            </a:avLst>
                          </a:prstGeom>
                          <a:solidFill>
                            <a:srgbClr val="0000C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67804C14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5" o:spid="_x0000_s1026" type="#_x0000_t5" style="position:absolute;margin-left:0;margin-top:-6.1pt;width:84.95pt;height:70.5pt;flip:x;z-index:-25165721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" adj="0" fillcolor="#00c" stroked="f" strokeweight="1pt">
                  <w10:wrap anchorx="margin"/>
                </v:shape>
              </w:pict>
            </mc:Fallback>
          </mc:AlternateContent>
        </w:r>
        <w:r w:rsidR="00234D5B" w:rsidRPr="001F4364">
          <w:rPr>
            <w:color w:val="808080" w:themeColor="background1" w:themeShade="80"/>
          </w:rPr>
          <w:t xml:space="preserve">Página | </w:t>
        </w:r>
        <w:r w:rsidR="00234D5B" w:rsidRPr="001F4364">
          <w:rPr>
            <w:color w:val="808080" w:themeColor="background1" w:themeShade="80"/>
          </w:rPr>
          <w:fldChar w:fldCharType="begin"/>
        </w:r>
        <w:r w:rsidR="00234D5B" w:rsidRPr="001F4364">
          <w:rPr>
            <w:color w:val="808080" w:themeColor="background1" w:themeShade="80"/>
          </w:rPr>
          <w:instrText>PAGE   \* MERGEFORMAT</w:instrText>
        </w:r>
        <w:r w:rsidR="00234D5B" w:rsidRPr="001F4364">
          <w:rPr>
            <w:color w:val="808080" w:themeColor="background1" w:themeShade="80"/>
          </w:rPr>
          <w:fldChar w:fldCharType="separate"/>
        </w:r>
        <w:r w:rsidR="00234D5B" w:rsidRPr="001F4364">
          <w:rPr>
            <w:color w:val="808080" w:themeColor="background1" w:themeShade="80"/>
          </w:rPr>
          <w:t>2</w:t>
        </w:r>
        <w:r w:rsidR="00234D5B" w:rsidRPr="001F4364">
          <w:rPr>
            <w:color w:val="808080" w:themeColor="background1" w:themeShade="80"/>
          </w:rPr>
          <w:fldChar w:fldCharType="end"/>
        </w:r>
        <w:r w:rsidR="00234D5B" w:rsidRPr="001F4364">
          <w:rPr>
            <w:color w:val="808080" w:themeColor="background1" w:themeShade="80"/>
          </w:rPr>
          <w:t xml:space="preserve"> </w:t>
        </w:r>
      </w:p>
    </w:sdtContent>
  </w:sdt>
  <w:p w14:paraId="5AAA69FA" w14:textId="77777777" w:rsidR="00FA03FE" w:rsidRDefault="00FA03F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B53648" w14:textId="77777777" w:rsidR="006B47B9" w:rsidRDefault="006B47B9" w:rsidP="00942F99">
      <w:pPr>
        <w:spacing w:after="0" w:line="240" w:lineRule="auto"/>
      </w:pPr>
      <w:r>
        <w:separator/>
      </w:r>
    </w:p>
  </w:footnote>
  <w:footnote w:type="continuationSeparator" w:id="0">
    <w:p w14:paraId="0E4EA33E" w14:textId="77777777" w:rsidR="006B47B9" w:rsidRDefault="006B47B9" w:rsidP="00942F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48F07C" w14:textId="77777777" w:rsidR="00FA03FE" w:rsidRPr="001F4364" w:rsidRDefault="00000000">
    <w:pPr>
      <w:pStyle w:val="Encabezado"/>
      <w:rPr>
        <w:color w:val="808080" w:themeColor="background1" w:themeShade="80"/>
        <w:szCs w:val="24"/>
      </w:rPr>
    </w:pPr>
    <w:sdt>
      <w:sdtPr>
        <w:rPr>
          <w:rFonts w:asciiTheme="majorHAnsi" w:eastAsiaTheme="majorEastAsia" w:hAnsiTheme="majorHAnsi" w:cstheme="majorBidi"/>
          <w:color w:val="808080" w:themeColor="background1" w:themeShade="80"/>
          <w:szCs w:val="24"/>
        </w:rPr>
        <w:alias w:val="Título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FA03FE" w:rsidRPr="001F4364">
          <w:rPr>
            <w:rFonts w:asciiTheme="majorHAnsi" w:eastAsiaTheme="majorEastAsia" w:hAnsiTheme="majorHAnsi" w:cstheme="majorBidi"/>
            <w:color w:val="808080" w:themeColor="background1" w:themeShade="80"/>
            <w:szCs w:val="24"/>
          </w:rPr>
          <w:t>Mario Sánchez Barroso</w:t>
        </w:r>
      </w:sdtContent>
    </w:sdt>
    <w:r w:rsidR="00FA03FE" w:rsidRPr="001F4364">
      <w:rPr>
        <w:rFonts w:asciiTheme="majorHAnsi" w:eastAsiaTheme="majorEastAsia" w:hAnsiTheme="majorHAnsi" w:cstheme="majorBidi"/>
        <w:color w:val="808080" w:themeColor="background1" w:themeShade="80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808080" w:themeColor="background1" w:themeShade="80"/>
          <w:szCs w:val="24"/>
        </w:rPr>
        <w:alias w:val="Fecha"/>
        <w:id w:val="78404859"/>
        <w:dataBinding w:prefixMappings="xmlns:ns0='http://schemas.microsoft.com/office/2006/coverPageProps'" w:xpath="/ns0:CoverPageProperties[1]/ns0:PublishDate[1]" w:storeItemID="{55AF091B-3C7A-41E3-B477-F2FDAA23CFDA}"/>
        <w:date>
          <w:dateFormat w:val="d 'de' MMMM 'de' yyyy"/>
          <w:lid w:val="es-ES"/>
          <w:storeMappedDataAs w:val="dateTime"/>
          <w:calendar w:val="gregorian"/>
        </w:date>
      </w:sdtPr>
      <w:sdtContent>
        <w:r w:rsidR="00FA03FE" w:rsidRPr="001F4364">
          <w:rPr>
            <w:rFonts w:asciiTheme="majorHAnsi" w:eastAsiaTheme="majorEastAsia" w:hAnsiTheme="majorHAnsi" w:cstheme="majorBidi"/>
            <w:color w:val="808080" w:themeColor="background1" w:themeShade="80"/>
            <w:szCs w:val="24"/>
          </w:rPr>
          <w:t xml:space="preserve">I.E.S Prof. </w:t>
        </w:r>
        <w:r w:rsidR="00234D5B" w:rsidRPr="001F4364">
          <w:rPr>
            <w:rFonts w:asciiTheme="majorHAnsi" w:eastAsiaTheme="majorEastAsia" w:hAnsiTheme="majorHAnsi" w:cstheme="majorBidi"/>
            <w:color w:val="808080" w:themeColor="background1" w:themeShade="80"/>
            <w:szCs w:val="24"/>
          </w:rPr>
          <w:t xml:space="preserve">Juan Antonio </w:t>
        </w:r>
        <w:r w:rsidR="00FA03FE" w:rsidRPr="001F4364">
          <w:rPr>
            <w:rFonts w:asciiTheme="majorHAnsi" w:eastAsiaTheme="majorEastAsia" w:hAnsiTheme="majorHAnsi" w:cstheme="majorBidi"/>
            <w:color w:val="808080" w:themeColor="background1" w:themeShade="80"/>
            <w:szCs w:val="24"/>
          </w:rPr>
          <w:t>Carrillo Salcedo</w:t>
        </w:r>
      </w:sdtContent>
    </w:sdt>
  </w:p>
  <w:p w14:paraId="403E9D63" w14:textId="77777777" w:rsidR="00942F99" w:rsidRDefault="00942F9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3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622"/>
    <w:rsid w:val="00000A08"/>
    <w:rsid w:val="0004551C"/>
    <w:rsid w:val="001F4364"/>
    <w:rsid w:val="00234D5B"/>
    <w:rsid w:val="003C07F1"/>
    <w:rsid w:val="00450A55"/>
    <w:rsid w:val="004A41A7"/>
    <w:rsid w:val="004D5C05"/>
    <w:rsid w:val="00571133"/>
    <w:rsid w:val="005A1C7F"/>
    <w:rsid w:val="005A47C2"/>
    <w:rsid w:val="00645287"/>
    <w:rsid w:val="006538B4"/>
    <w:rsid w:val="006606FA"/>
    <w:rsid w:val="006747F7"/>
    <w:rsid w:val="006B47B9"/>
    <w:rsid w:val="0078047B"/>
    <w:rsid w:val="00787699"/>
    <w:rsid w:val="00864598"/>
    <w:rsid w:val="00866DAA"/>
    <w:rsid w:val="0089690D"/>
    <w:rsid w:val="008E28AD"/>
    <w:rsid w:val="00942F99"/>
    <w:rsid w:val="009B7087"/>
    <w:rsid w:val="00BA60F2"/>
    <w:rsid w:val="00BA60FF"/>
    <w:rsid w:val="00C035FD"/>
    <w:rsid w:val="00C2452C"/>
    <w:rsid w:val="00C525BE"/>
    <w:rsid w:val="00C53D8F"/>
    <w:rsid w:val="00C550BD"/>
    <w:rsid w:val="00D9767A"/>
    <w:rsid w:val="00E82D7A"/>
    <w:rsid w:val="00F105D0"/>
    <w:rsid w:val="00F23622"/>
    <w:rsid w:val="00FA0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20C84D"/>
  <w15:chartTrackingRefBased/>
  <w15:docId w15:val="{715F6EFE-79FF-D348-BAAF-8064CE818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1A7"/>
    <w:pPr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34D5B"/>
    <w:pPr>
      <w:keepNext/>
      <w:keepLines/>
      <w:spacing w:before="240" w:after="120" w:line="360" w:lineRule="auto"/>
      <w:outlineLvl w:val="0"/>
    </w:pPr>
    <w:rPr>
      <w:rFonts w:asciiTheme="majorHAnsi" w:eastAsiaTheme="majorEastAsia" w:hAnsiTheme="majorHAnsi" w:cstheme="majorBidi"/>
      <w:color w:val="002060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34D5B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="Open Sans"/>
      <w:color w:val="002060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C07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34D5B"/>
    <w:rPr>
      <w:rFonts w:asciiTheme="majorHAnsi" w:eastAsiaTheme="majorEastAsia" w:hAnsiTheme="majorHAnsi" w:cs="Open Sans"/>
      <w:color w:val="002060"/>
      <w:sz w:val="28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942F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2F99"/>
  </w:style>
  <w:style w:type="paragraph" w:styleId="Piedepgina">
    <w:name w:val="footer"/>
    <w:basedOn w:val="Normal"/>
    <w:link w:val="PiedepginaCar"/>
    <w:uiPriority w:val="99"/>
    <w:unhideWhenUsed/>
    <w:rsid w:val="00942F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2F99"/>
  </w:style>
  <w:style w:type="character" w:customStyle="1" w:styleId="Ttulo1Car">
    <w:name w:val="Título 1 Car"/>
    <w:basedOn w:val="Fuentedeprrafopredeter"/>
    <w:link w:val="Ttulo1"/>
    <w:uiPriority w:val="9"/>
    <w:rsid w:val="00234D5B"/>
    <w:rPr>
      <w:rFonts w:asciiTheme="majorHAnsi" w:eastAsiaTheme="majorEastAsia" w:hAnsiTheme="majorHAnsi" w:cstheme="majorBidi"/>
      <w:color w:val="002060"/>
      <w:sz w:val="36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A41A7"/>
    <w:pPr>
      <w:spacing w:after="0" w:line="259" w:lineRule="auto"/>
      <w:jc w:val="left"/>
      <w:outlineLvl w:val="9"/>
    </w:pPr>
    <w:rPr>
      <w:color w:val="2F5496" w:themeColor="accent1" w:themeShade="BF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4A41A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A41A7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4A41A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035F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es-ES_tradnl"/>
      <w14:ligatures w14:val="non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C07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s-ES_tradnl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C07F1"/>
    <w:rPr>
      <w:rFonts w:ascii="Courier New" w:eastAsia="Times New Roman" w:hAnsi="Courier New" w:cs="Courier New"/>
      <w:sz w:val="20"/>
      <w:szCs w:val="20"/>
      <w:lang w:eastAsia="es-ES_tradnl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3C07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BA60FF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lumnado/Desktop/2DAM/Plantilla_Practic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I.E.S Prof. Juan Antonio Carrillo Salcedo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880961D-130E-4205-A8D1-747462556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Plantilla_Practica.dotx</Template>
  <TotalTime>16</TotalTime>
  <Pages>8</Pages>
  <Words>300</Words>
  <Characters>1652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Mario Sánchez Barroso</vt:lpstr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Mario Sánchez Barroso</dc:title>
  <dc:subject/>
  <dc:creator>alumnado</dc:creator>
  <cp:keywords/>
  <dc:description/>
  <cp:lastModifiedBy>Mario Sánchez Barroso</cp:lastModifiedBy>
  <cp:revision>9</cp:revision>
  <dcterms:created xsi:type="dcterms:W3CDTF">2025-10-14T12:02:00Z</dcterms:created>
  <dcterms:modified xsi:type="dcterms:W3CDTF">2025-10-14T12:57:00Z</dcterms:modified>
</cp:coreProperties>
</file>