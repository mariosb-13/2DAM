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067D1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4A4C41FC" wp14:editId="6A8C2AA6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B8B13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D14CC" wp14:editId="0E239E92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293F0" w14:textId="09F940CC" w:rsidR="00FA03FE" w:rsidRPr="00450A55" w:rsidRDefault="00FA03FE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Práctica</w:t>
                            </w:r>
                            <w:r w:rsidR="00013EB8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D14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" filled="f" stroked="f" strokeweight=".5pt">
                <v:textbox>
                  <w:txbxContent>
                    <w:p w14:paraId="436293F0" w14:textId="09F940CC" w:rsidR="00FA03FE" w:rsidRPr="00450A55" w:rsidRDefault="00FA03FE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Práctica</w:t>
                      </w:r>
                      <w:r w:rsidR="00013EB8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86ECF5" wp14:editId="5E3D2308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93D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5D44D" wp14:editId="455E8B7A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B64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9AAAD" wp14:editId="0EB58325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77FCA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6D1E1975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36C39CBC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AAAD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" filled="f" stroked="f" strokeweight=".5pt">
                <v:textbox>
                  <w:txbxContent>
                    <w:p w14:paraId="15E77FCA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6D1E1975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36C39CBC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3430C" w14:textId="77777777" w:rsidR="004A41A7" w:rsidRDefault="00234D5B">
          <w:pPr>
            <w:pStyle w:val="TtuloTDC"/>
          </w:pPr>
          <w:r>
            <w:t>Índice</w:t>
          </w:r>
        </w:p>
        <w:p w14:paraId="19B6482E" w14:textId="07254926" w:rsidR="007072F0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63490" w:history="1">
            <w:r w:rsidR="007072F0" w:rsidRPr="00E44712">
              <w:rPr>
                <w:rStyle w:val="Hipervnculo"/>
                <w:noProof/>
              </w:rPr>
              <w:t>Práctica 1.2</w:t>
            </w:r>
            <w:r w:rsidR="007072F0">
              <w:rPr>
                <w:noProof/>
                <w:webHidden/>
              </w:rPr>
              <w:tab/>
            </w:r>
            <w:r w:rsidR="007072F0">
              <w:rPr>
                <w:noProof/>
                <w:webHidden/>
              </w:rPr>
              <w:fldChar w:fldCharType="begin"/>
            </w:r>
            <w:r w:rsidR="007072F0">
              <w:rPr>
                <w:noProof/>
                <w:webHidden/>
              </w:rPr>
              <w:instrText xml:space="preserve"> PAGEREF _Toc210663490 \h </w:instrText>
            </w:r>
            <w:r w:rsidR="007072F0">
              <w:rPr>
                <w:noProof/>
                <w:webHidden/>
              </w:rPr>
            </w:r>
            <w:r w:rsidR="007072F0">
              <w:rPr>
                <w:noProof/>
                <w:webHidden/>
              </w:rPr>
              <w:fldChar w:fldCharType="separate"/>
            </w:r>
            <w:r w:rsidR="00361504">
              <w:rPr>
                <w:noProof/>
                <w:webHidden/>
              </w:rPr>
              <w:t>3</w:t>
            </w:r>
            <w:r w:rsidR="007072F0">
              <w:rPr>
                <w:noProof/>
                <w:webHidden/>
              </w:rPr>
              <w:fldChar w:fldCharType="end"/>
            </w:r>
          </w:hyperlink>
        </w:p>
        <w:p w14:paraId="00FBCB5B" w14:textId="55ACFA76" w:rsidR="007072F0" w:rsidRDefault="007072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0663491" w:history="1">
            <w:r w:rsidRPr="00E44712">
              <w:rPr>
                <w:rStyle w:val="Hipervnculo"/>
                <w:noProof/>
              </w:rPr>
              <w:t>Ejercicio 1: Lee opción por teclado.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0FD7" w14:textId="7F3BA79E" w:rsidR="007072F0" w:rsidRDefault="007072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0663492" w:history="1">
            <w:r w:rsidRPr="00E44712">
              <w:rPr>
                <w:rStyle w:val="Hipervnculo"/>
                <w:noProof/>
              </w:rPr>
              <w:t>Ejercicio 2: Lee fichero de 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8445" w14:textId="71A7C4BA" w:rsidR="007072F0" w:rsidRDefault="007072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0663493" w:history="1">
            <w:r w:rsidRPr="00E44712">
              <w:rPr>
                <w:rStyle w:val="Hipervnculo"/>
                <w:noProof/>
              </w:rPr>
              <w:t>Ejercicio 3: Escribir fichero.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1CF2" w14:textId="1C383637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61AF397E" w14:textId="77777777" w:rsidR="004A41A7" w:rsidRDefault="004A41A7" w:rsidP="00234D5B">
      <w:pPr>
        <w:jc w:val="left"/>
      </w:pPr>
      <w:r>
        <w:br w:type="page"/>
      </w:r>
    </w:p>
    <w:p w14:paraId="1A3D7EDA" w14:textId="70CC5B0C" w:rsidR="00000A08" w:rsidRDefault="00013EB8" w:rsidP="004A41A7">
      <w:pPr>
        <w:pStyle w:val="Ttulo1"/>
      </w:pPr>
      <w:bookmarkStart w:id="0" w:name="_Toc210663490"/>
      <w:r>
        <w:lastRenderedPageBreak/>
        <w:t>Práctica 1.2</w:t>
      </w:r>
      <w:bookmarkEnd w:id="0"/>
      <w:r>
        <w:t xml:space="preserve"> </w:t>
      </w:r>
    </w:p>
    <w:p w14:paraId="1D84ABF4" w14:textId="08573D55" w:rsidR="00013EB8" w:rsidRPr="00013EB8" w:rsidRDefault="00013EB8" w:rsidP="00013EB8">
      <w:pPr>
        <w:pStyle w:val="Ttulo2"/>
      </w:pPr>
      <w:bookmarkStart w:id="1" w:name="_Toc210663491"/>
      <w:r w:rsidRPr="00013EB8">
        <w:t>Ejercicio 1: Lee opción por teclado.</w:t>
      </w:r>
      <w:bookmarkEnd w:id="1"/>
    </w:p>
    <w:p w14:paraId="05C56F2F" w14:textId="77777777" w:rsidR="00013EB8" w:rsidRDefault="00013EB8" w:rsidP="00013EB8">
      <w:r w:rsidRPr="00013EB8">
        <w:t xml:space="preserve">De forma similar al ejercicio </w:t>
      </w:r>
      <w:proofErr w:type="gramStart"/>
      <w:r w:rsidRPr="00013EB8">
        <w:t>del factorial</w:t>
      </w:r>
      <w:proofErr w:type="gramEnd"/>
      <w:r w:rsidRPr="00013EB8">
        <w:t xml:space="preserve"> de la práctica anterior. Vamos a mejorarlo de tal forma que solicite al usuario el número </w:t>
      </w:r>
      <w:proofErr w:type="gramStart"/>
      <w:r w:rsidRPr="00013EB8">
        <w:t>del factorial</w:t>
      </w:r>
      <w:proofErr w:type="gramEnd"/>
      <w:r w:rsidRPr="00013EB8">
        <w:t xml:space="preserve"> a calcular. Recordad que la clase principal debe lanzar un proceso que ejecute el programa.</w:t>
      </w:r>
    </w:p>
    <w:p w14:paraId="1D6503A3" w14:textId="23397E35" w:rsidR="007072F0" w:rsidRPr="00013EB8" w:rsidRDefault="007072F0" w:rsidP="00013EB8">
      <w:r w:rsidRPr="007072F0">
        <w:rPr>
          <w:noProof/>
        </w:rPr>
        <w:drawing>
          <wp:inline distT="0" distB="0" distL="0" distR="0" wp14:anchorId="6FAB8002" wp14:editId="69B63F1C">
            <wp:extent cx="5400040" cy="4927600"/>
            <wp:effectExtent l="0" t="0" r="0" b="6350"/>
            <wp:docPr id="449148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839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ACC" w14:textId="77777777" w:rsidR="007072F0" w:rsidRDefault="007072F0">
      <w:pPr>
        <w:jc w:val="left"/>
        <w:rPr>
          <w:rFonts w:asciiTheme="majorHAnsi" w:eastAsiaTheme="majorEastAsia" w:hAnsiTheme="majorHAnsi" w:cs="Open Sans"/>
          <w:color w:val="002060"/>
          <w:sz w:val="28"/>
          <w:szCs w:val="26"/>
        </w:rPr>
      </w:pPr>
      <w:r>
        <w:br w:type="page"/>
      </w:r>
    </w:p>
    <w:p w14:paraId="024712C1" w14:textId="0F9FFFCC" w:rsidR="00013EB8" w:rsidRPr="00013EB8" w:rsidRDefault="00013EB8" w:rsidP="00013EB8">
      <w:pPr>
        <w:pStyle w:val="Ttulo2"/>
      </w:pPr>
      <w:bookmarkStart w:id="2" w:name="_Toc210663492"/>
      <w:r w:rsidRPr="00013EB8">
        <w:lastRenderedPageBreak/>
        <w:t>Ejercicio 2: Lee fichero de texto.</w:t>
      </w:r>
      <w:bookmarkEnd w:id="2"/>
    </w:p>
    <w:p w14:paraId="7BA71DD2" w14:textId="77777777" w:rsidR="00013EB8" w:rsidRDefault="00013EB8" w:rsidP="00013EB8">
      <w:r w:rsidRPr="00013EB8">
        <w:t>Escribir una clase que lea el fichero de texto carpetas.txt, adjunto a la tarea. Y lo vaya mostrando por la consola, recorriéndolo línea a línea. Este código se lanzará cómo proceso.</w:t>
      </w:r>
    </w:p>
    <w:p w14:paraId="2782BC45" w14:textId="77777777" w:rsidR="00100FB8" w:rsidRDefault="00100FB8" w:rsidP="00013EB8"/>
    <w:p w14:paraId="32364191" w14:textId="1DEE0098" w:rsidR="00100FB8" w:rsidRPr="00013EB8" w:rsidRDefault="00100FB8" w:rsidP="00013EB8">
      <w:r w:rsidRPr="00100FB8">
        <w:rPr>
          <w:noProof/>
        </w:rPr>
        <w:drawing>
          <wp:inline distT="0" distB="0" distL="0" distR="0" wp14:anchorId="4E99858F" wp14:editId="60541A6E">
            <wp:extent cx="5400040" cy="5478145"/>
            <wp:effectExtent l="0" t="0" r="0" b="8255"/>
            <wp:docPr id="12269628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284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BD5" w14:textId="77777777" w:rsidR="00013EB8" w:rsidRPr="00013EB8" w:rsidRDefault="00013EB8" w:rsidP="00013EB8">
      <w:pPr>
        <w:pStyle w:val="Ttulo2"/>
      </w:pPr>
      <w:bookmarkStart w:id="3" w:name="_Toc210663493"/>
      <w:r w:rsidRPr="00013EB8">
        <w:t>Ejercicio 3: Escribir fichero.</w:t>
      </w:r>
      <w:bookmarkEnd w:id="3"/>
    </w:p>
    <w:p w14:paraId="2F42D59A" w14:textId="77777777" w:rsidR="00013EB8" w:rsidRPr="00013EB8" w:rsidRDefault="00013EB8" w:rsidP="00013EB8">
      <w:r w:rsidRPr="00013EB8">
        <w:t>Escribir una clase que consulte los archivos y carpetas del perfil del usuario en el sistema. Y los vaya guardando en un archivo con el siguiente nombre: </w:t>
      </w:r>
      <w:proofErr w:type="spellStart"/>
      <w:r w:rsidRPr="00013EB8">
        <w:rPr>
          <w:b/>
          <w:bCs/>
        </w:rPr>
        <w:t>content</w:t>
      </w:r>
      <w:proofErr w:type="spellEnd"/>
      <w:r w:rsidRPr="00013EB8">
        <w:rPr>
          <w:b/>
          <w:bCs/>
        </w:rPr>
        <w:t>_&lt;fecha-hora&gt;.log (content_2024-09-25_12-50.log)</w:t>
      </w:r>
      <w:r w:rsidRPr="00013EB8">
        <w:t>. Cada vez que se ejecute el proceso, se debe crear un nuevo archivo con dicho contenido.</w:t>
      </w:r>
    </w:p>
    <w:p w14:paraId="79659D30" w14:textId="0859C36B" w:rsidR="004A41A7" w:rsidRPr="004A41A7" w:rsidRDefault="007072F0" w:rsidP="00013EB8">
      <w:r w:rsidRPr="007072F0">
        <w:rPr>
          <w:noProof/>
        </w:rPr>
        <w:lastRenderedPageBreak/>
        <w:drawing>
          <wp:inline distT="0" distB="0" distL="0" distR="0" wp14:anchorId="76AA9571" wp14:editId="270D5440">
            <wp:extent cx="5400040" cy="3035935"/>
            <wp:effectExtent l="0" t="0" r="0" b="0"/>
            <wp:docPr id="1737794764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4764" name="Imagen 1" descr="Captura de pantalla de computador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7" w:rsidRPr="004A41A7" w:rsidSect="00234D5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DF6B7" w14:textId="77777777" w:rsidR="003F6227" w:rsidRDefault="003F6227" w:rsidP="00942F99">
      <w:pPr>
        <w:spacing w:after="0" w:line="240" w:lineRule="auto"/>
      </w:pPr>
      <w:r>
        <w:separator/>
      </w:r>
    </w:p>
  </w:endnote>
  <w:endnote w:type="continuationSeparator" w:id="0">
    <w:p w14:paraId="497AD6F2" w14:textId="77777777" w:rsidR="003F6227" w:rsidRDefault="003F6227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6CF366AE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53A39B0" wp14:editId="15C3D8FA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FA153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50B71486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97466" w14:textId="77777777" w:rsidR="003F6227" w:rsidRDefault="003F6227" w:rsidP="00942F99">
      <w:pPr>
        <w:spacing w:after="0" w:line="240" w:lineRule="auto"/>
      </w:pPr>
      <w:r>
        <w:separator/>
      </w:r>
    </w:p>
  </w:footnote>
  <w:footnote w:type="continuationSeparator" w:id="0">
    <w:p w14:paraId="11A25C0C" w14:textId="77777777" w:rsidR="003F6227" w:rsidRDefault="003F6227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58115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2F65D487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B8"/>
    <w:rsid w:val="00000A08"/>
    <w:rsid w:val="00013EB8"/>
    <w:rsid w:val="00100FB8"/>
    <w:rsid w:val="001A39A9"/>
    <w:rsid w:val="001F4364"/>
    <w:rsid w:val="00234D5B"/>
    <w:rsid w:val="00361504"/>
    <w:rsid w:val="0038715B"/>
    <w:rsid w:val="003F6227"/>
    <w:rsid w:val="00450A55"/>
    <w:rsid w:val="004A41A7"/>
    <w:rsid w:val="004D5C05"/>
    <w:rsid w:val="005A47C2"/>
    <w:rsid w:val="006538B4"/>
    <w:rsid w:val="006606FA"/>
    <w:rsid w:val="007072F0"/>
    <w:rsid w:val="00864598"/>
    <w:rsid w:val="00866DAA"/>
    <w:rsid w:val="0089690D"/>
    <w:rsid w:val="008E28AD"/>
    <w:rsid w:val="00942F99"/>
    <w:rsid w:val="009928A5"/>
    <w:rsid w:val="009B7087"/>
    <w:rsid w:val="00C2452C"/>
    <w:rsid w:val="00C53D8F"/>
    <w:rsid w:val="00C550BD"/>
    <w:rsid w:val="00D9767A"/>
    <w:rsid w:val="00E82D7A"/>
    <w:rsid w:val="00F105D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99313"/>
  <w15:chartTrackingRefBased/>
  <w15:docId w15:val="{6752592E-A635-4044-9AF2-C174468A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EB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Desktop\2DAM\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51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Mario Sánchez Barroso</dc:creator>
  <cp:keywords/>
  <dc:description/>
  <cp:lastModifiedBy>Mario Sánchez Barroso</cp:lastModifiedBy>
  <cp:revision>3</cp:revision>
  <cp:lastPrinted>2025-10-06T15:19:00Z</cp:lastPrinted>
  <dcterms:created xsi:type="dcterms:W3CDTF">2025-10-06T14:27:00Z</dcterms:created>
  <dcterms:modified xsi:type="dcterms:W3CDTF">2025-10-06T15:19:00Z</dcterms:modified>
</cp:coreProperties>
</file>