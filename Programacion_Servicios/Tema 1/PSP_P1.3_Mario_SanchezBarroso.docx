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5CAA0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69BB45DE" wp14:editId="507451A7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B5A02" w14:textId="77777777" w:rsidR="004A41A7" w:rsidRDefault="00942F9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D651D" wp14:editId="14CCBD2A">
                <wp:simplePos x="0" y="0"/>
                <wp:positionH relativeFrom="column">
                  <wp:posOffset>-489585</wp:posOffset>
                </wp:positionH>
                <wp:positionV relativeFrom="paragraph">
                  <wp:posOffset>3957955</wp:posOffset>
                </wp:positionV>
                <wp:extent cx="3086100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3E948" w14:textId="77777777" w:rsidR="003C4338" w:rsidRDefault="003C4338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PSP</w:t>
                            </w:r>
                          </w:p>
                          <w:p w14:paraId="6E7E209F" w14:textId="62A0F7EB" w:rsidR="003C4338" w:rsidRPr="00450A55" w:rsidRDefault="00FA03FE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Práctica</w:t>
                            </w:r>
                            <w:r w:rsidR="003C4338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D65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55pt;margin-top:311.65pt;width:24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" filled="f" stroked="f" strokeweight=".5pt">
                <v:textbox>
                  <w:txbxContent>
                    <w:p w14:paraId="5453E948" w14:textId="77777777" w:rsidR="003C4338" w:rsidRDefault="003C4338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PSP</w:t>
                      </w:r>
                    </w:p>
                    <w:p w14:paraId="6E7E209F" w14:textId="62A0F7EB" w:rsidR="003C4338" w:rsidRPr="00450A55" w:rsidRDefault="00FA03FE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Práctica</w:t>
                      </w:r>
                      <w:r w:rsidR="003C4338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81AD82" wp14:editId="42E9FF03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16E8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" adj="0" fillcolor="#00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E511" wp14:editId="72A881E2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25F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" adj="141" fillcolor="#0b102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BAA98" wp14:editId="1A1C6DDA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30052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12303E75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5FD8BADC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AA98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" filled="f" stroked="f" strokeweight=".5pt">
                <v:textbox>
                  <w:txbxContent>
                    <w:p w14:paraId="54030052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12303E75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5FD8BADC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8B832" w14:textId="77777777" w:rsidR="004A41A7" w:rsidRDefault="00234D5B">
          <w:pPr>
            <w:pStyle w:val="TtuloTDC"/>
          </w:pPr>
          <w:r>
            <w:t>Índice</w:t>
          </w:r>
        </w:p>
        <w:p w14:paraId="15410100" w14:textId="2D818186" w:rsidR="004D163F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82837" w:history="1">
            <w:r w:rsidR="004D163F" w:rsidRPr="008F65E9">
              <w:rPr>
                <w:rStyle w:val="Hipervnculo"/>
                <w:noProof/>
              </w:rPr>
              <w:t>Práctica 3</w:t>
            </w:r>
            <w:r w:rsidR="004D163F">
              <w:rPr>
                <w:noProof/>
                <w:webHidden/>
              </w:rPr>
              <w:tab/>
            </w:r>
            <w:r w:rsidR="004D163F">
              <w:rPr>
                <w:noProof/>
                <w:webHidden/>
              </w:rPr>
              <w:fldChar w:fldCharType="begin"/>
            </w:r>
            <w:r w:rsidR="004D163F">
              <w:rPr>
                <w:noProof/>
                <w:webHidden/>
              </w:rPr>
              <w:instrText xml:space="preserve"> PAGEREF _Toc211882837 \h </w:instrText>
            </w:r>
            <w:r w:rsidR="004D163F">
              <w:rPr>
                <w:noProof/>
                <w:webHidden/>
              </w:rPr>
            </w:r>
            <w:r w:rsidR="004D163F">
              <w:rPr>
                <w:noProof/>
                <w:webHidden/>
              </w:rPr>
              <w:fldChar w:fldCharType="separate"/>
            </w:r>
            <w:r w:rsidR="004D163F">
              <w:rPr>
                <w:noProof/>
                <w:webHidden/>
              </w:rPr>
              <w:t>3</w:t>
            </w:r>
            <w:r w:rsidR="004D163F">
              <w:rPr>
                <w:noProof/>
                <w:webHidden/>
              </w:rPr>
              <w:fldChar w:fldCharType="end"/>
            </w:r>
          </w:hyperlink>
        </w:p>
        <w:p w14:paraId="79D02022" w14:textId="6A6115FF" w:rsidR="004D163F" w:rsidRDefault="004D16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882838" w:history="1">
            <w:r w:rsidRPr="008F65E9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AEF7" w14:textId="743E4802" w:rsidR="004D163F" w:rsidRDefault="004D163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"/>
            </w:rPr>
          </w:pPr>
          <w:hyperlink w:anchor="_Toc211882839" w:history="1">
            <w:r w:rsidRPr="008F65E9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94DF1" w14:textId="4ADE01E3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6EBFF6AE" w14:textId="77777777" w:rsidR="004A41A7" w:rsidRDefault="004A41A7" w:rsidP="00234D5B">
      <w:pPr>
        <w:jc w:val="left"/>
      </w:pPr>
      <w:r>
        <w:br w:type="page"/>
      </w:r>
    </w:p>
    <w:p w14:paraId="55677323" w14:textId="5AA63C04" w:rsidR="00000A08" w:rsidRDefault="00C83996" w:rsidP="004A41A7">
      <w:pPr>
        <w:pStyle w:val="Ttulo1"/>
      </w:pPr>
      <w:bookmarkStart w:id="0" w:name="_Toc211882837"/>
      <w:r>
        <w:lastRenderedPageBreak/>
        <w:t>Práctica 3</w:t>
      </w:r>
      <w:bookmarkEnd w:id="0"/>
    </w:p>
    <w:p w14:paraId="25221E1A" w14:textId="5D5EA039" w:rsidR="00C83996" w:rsidRDefault="00C83996" w:rsidP="00C83996">
      <w:pPr>
        <w:pStyle w:val="Ttulo2"/>
      </w:pPr>
      <w:bookmarkStart w:id="1" w:name="_Toc211882838"/>
      <w:r>
        <w:t>Ejercicio 1</w:t>
      </w:r>
      <w:bookmarkEnd w:id="1"/>
    </w:p>
    <w:p w14:paraId="28E98FC8" w14:textId="77777777" w:rsidR="00C83996" w:rsidRPr="00C83996" w:rsidRDefault="00C83996" w:rsidP="00C83996">
      <w:pPr>
        <w:rPr>
          <w:b/>
          <w:bCs/>
        </w:rPr>
      </w:pPr>
      <w:r w:rsidRPr="00C83996">
        <w:rPr>
          <w:b/>
          <w:bCs/>
        </w:rPr>
        <w:t>Crea una clase con un atributo público y estático de tipo entero. Dicho atributo lo incrementará una clase principal, así creará dos 2 hilos, para dos procesos, que incrementarán también este atributo estático.</w:t>
      </w:r>
    </w:p>
    <w:p w14:paraId="4514EB72" w14:textId="281B7220" w:rsidR="00C83996" w:rsidRPr="00950250" w:rsidRDefault="00C83996" w:rsidP="00C83996">
      <w:pPr>
        <w:rPr>
          <w:b/>
          <w:bCs/>
        </w:rPr>
      </w:pPr>
      <w:r w:rsidRPr="00C83996">
        <w:rPr>
          <w:b/>
          <w:bCs/>
        </w:rPr>
        <w:t xml:space="preserve">Explica el funcionamiento de una ejecución del </w:t>
      </w:r>
      <w:proofErr w:type="spellStart"/>
      <w:r w:rsidRPr="00C83996">
        <w:rPr>
          <w:b/>
          <w:bCs/>
        </w:rPr>
        <w:t>main</w:t>
      </w:r>
      <w:proofErr w:type="spellEnd"/>
      <w:r w:rsidRPr="00C83996">
        <w:rPr>
          <w:b/>
          <w:bCs/>
        </w:rPr>
        <w:t>. Hubo algo raro.</w:t>
      </w:r>
    </w:p>
    <w:p w14:paraId="4AF79974" w14:textId="6B0F4D49" w:rsidR="00C83996" w:rsidRDefault="00C83996" w:rsidP="00C83996">
      <w:r w:rsidRPr="00C83996">
        <w:drawing>
          <wp:inline distT="0" distB="0" distL="0" distR="0" wp14:anchorId="7A83C847" wp14:editId="5EBD4884">
            <wp:extent cx="4704657" cy="5864225"/>
            <wp:effectExtent l="0" t="0" r="1270" b="3175"/>
            <wp:docPr id="35019788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97882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221" cy="58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879F" w14:textId="7621E336" w:rsidR="00C83996" w:rsidRDefault="00C83996" w:rsidP="00C83996">
      <w:r>
        <w:t xml:space="preserve">En este código el error principal viene dado a que los hilos no esperan a que acaben la ejecución, por eso nuestro valor final del contador pone que es 0. La ejecución del </w:t>
      </w:r>
      <w:proofErr w:type="spellStart"/>
      <w:r>
        <w:t>main</w:t>
      </w:r>
      <w:proofErr w:type="spellEnd"/>
      <w:r>
        <w:t xml:space="preserve"> es la siguiente:</w:t>
      </w:r>
    </w:p>
    <w:p w14:paraId="34806AE6" w14:textId="10276D33" w:rsidR="00C83996" w:rsidRDefault="00C83996" w:rsidP="00C83996">
      <w:r>
        <w:lastRenderedPageBreak/>
        <w:t>Crea 2 hilos, en este caso h1 y h2</w:t>
      </w:r>
      <w:r w:rsidR="003A2AE3">
        <w:t xml:space="preserve">, los inicia con el método </w:t>
      </w:r>
      <w:proofErr w:type="spellStart"/>
      <w:proofErr w:type="gramStart"/>
      <w:r w:rsidR="003A2AE3">
        <w:t>start</w:t>
      </w:r>
      <w:proofErr w:type="spellEnd"/>
      <w:r w:rsidR="003A2AE3">
        <w:t>(</w:t>
      </w:r>
      <w:proofErr w:type="gramEnd"/>
      <w:r w:rsidR="003A2AE3">
        <w:t>) y justo después imprime el valor de contador.</w:t>
      </w:r>
    </w:p>
    <w:p w14:paraId="7E661190" w14:textId="7B22BF53" w:rsidR="003A2AE3" w:rsidRPr="003A2AE3" w:rsidRDefault="003A2AE3" w:rsidP="00C83996">
      <w:pPr>
        <w:rPr>
          <w:u w:val="single"/>
        </w:rPr>
      </w:pPr>
      <w:r>
        <w:t xml:space="preserve">Lo que hace el hilo se establece en el método run que hereda de </w:t>
      </w:r>
      <w:proofErr w:type="spellStart"/>
      <w:r>
        <w:t>Threads</w:t>
      </w:r>
      <w:proofErr w:type="spellEnd"/>
    </w:p>
    <w:p w14:paraId="3ADB75B8" w14:textId="77777777" w:rsidR="003A2AE3" w:rsidRDefault="003A2AE3" w:rsidP="00C83996">
      <w:pPr>
        <w:pStyle w:val="Ttulo2"/>
      </w:pPr>
    </w:p>
    <w:p w14:paraId="207B93D6" w14:textId="12358FF0" w:rsidR="00C83996" w:rsidRPr="004D163F" w:rsidRDefault="00C83996" w:rsidP="00C83996">
      <w:pPr>
        <w:pStyle w:val="Ttulo2"/>
      </w:pPr>
      <w:bookmarkStart w:id="2" w:name="_Toc211882839"/>
      <w:r>
        <w:t>Ejercicio 2</w:t>
      </w:r>
      <w:bookmarkEnd w:id="2"/>
    </w:p>
    <w:p w14:paraId="3FE32B65" w14:textId="77777777" w:rsidR="00C83996" w:rsidRPr="00C83996" w:rsidRDefault="00C83996" w:rsidP="00C83996">
      <w:pPr>
        <w:rPr>
          <w:b/>
          <w:bCs/>
        </w:rPr>
      </w:pPr>
      <w:r w:rsidRPr="00C83996">
        <w:rPr>
          <w:b/>
          <w:bCs/>
        </w:rPr>
        <w:t xml:space="preserve">Haciendo uso del método </w:t>
      </w:r>
      <w:proofErr w:type="spellStart"/>
      <w:proofErr w:type="gramStart"/>
      <w:r w:rsidRPr="00C83996">
        <w:rPr>
          <w:b/>
          <w:bCs/>
        </w:rPr>
        <w:t>isAlive</w:t>
      </w:r>
      <w:proofErr w:type="spellEnd"/>
      <w:r w:rsidRPr="00C83996">
        <w:rPr>
          <w:b/>
          <w:bCs/>
        </w:rPr>
        <w:t>(</w:t>
      </w:r>
      <w:proofErr w:type="gramEnd"/>
      <w:r w:rsidRPr="00C83996">
        <w:rPr>
          <w:b/>
          <w:bCs/>
        </w:rPr>
        <w:t xml:space="preserve">) de la clase </w:t>
      </w:r>
      <w:proofErr w:type="spellStart"/>
      <w:r w:rsidRPr="00C83996">
        <w:rPr>
          <w:b/>
          <w:bCs/>
        </w:rPr>
        <w:t>Thread</w:t>
      </w:r>
      <w:proofErr w:type="spellEnd"/>
      <w:r w:rsidRPr="00C83996">
        <w:rPr>
          <w:b/>
          <w:bCs/>
        </w:rPr>
        <w:t xml:space="preserve">, intenta solucionar este problema de concurrencia en el acceso al atributo </w:t>
      </w:r>
    </w:p>
    <w:p w14:paraId="6C934B43" w14:textId="0F99100C" w:rsidR="004A41A7" w:rsidRDefault="00C83996" w:rsidP="00C83996">
      <w:pPr>
        <w:rPr>
          <w:b/>
          <w:bCs/>
        </w:rPr>
      </w:pPr>
      <w:r w:rsidRPr="00C83996">
        <w:rPr>
          <w:b/>
          <w:bCs/>
        </w:rPr>
        <w:t xml:space="preserve">Explica ahora el nuevo funcionamiento de una ejecución del </w:t>
      </w:r>
      <w:proofErr w:type="spellStart"/>
      <w:r w:rsidRPr="00C83996">
        <w:rPr>
          <w:b/>
          <w:bCs/>
        </w:rPr>
        <w:t>main</w:t>
      </w:r>
      <w:proofErr w:type="spellEnd"/>
      <w:r w:rsidRPr="00C83996">
        <w:rPr>
          <w:b/>
          <w:bCs/>
        </w:rPr>
        <w:t>. Hubo algo raro ahora.</w:t>
      </w:r>
    </w:p>
    <w:p w14:paraId="00E9D806" w14:textId="2838C93F" w:rsidR="003A2AE3" w:rsidRDefault="00950250" w:rsidP="00C83996">
      <w:r w:rsidRPr="00950250">
        <w:drawing>
          <wp:inline distT="0" distB="0" distL="0" distR="0" wp14:anchorId="258D4CA8" wp14:editId="628EBE6B">
            <wp:extent cx="4782949" cy="6201410"/>
            <wp:effectExtent l="0" t="0" r="0" b="8890"/>
            <wp:docPr id="1972534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34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548" cy="62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E3A0" w14:textId="26743723" w:rsidR="00950250" w:rsidRPr="008E40F4" w:rsidRDefault="00950250" w:rsidP="00C83996">
      <w:pPr>
        <w:rPr>
          <w:u w:val="single"/>
        </w:rPr>
      </w:pPr>
      <w:r>
        <w:lastRenderedPageBreak/>
        <w:t xml:space="preserve">En este caso </w:t>
      </w:r>
      <w:r w:rsidR="008E40F4">
        <w:t xml:space="preserve">lo que he hecho es poner un bucle </w:t>
      </w:r>
      <w:proofErr w:type="spellStart"/>
      <w:r w:rsidR="008E40F4">
        <w:t>while</w:t>
      </w:r>
      <w:proofErr w:type="spellEnd"/>
      <w:r w:rsidR="008E40F4">
        <w:t xml:space="preserve"> con la condición de </w:t>
      </w:r>
      <w:proofErr w:type="spellStart"/>
      <w:proofErr w:type="gramStart"/>
      <w:r w:rsidR="008E40F4">
        <w:t>isAlive</w:t>
      </w:r>
      <w:proofErr w:type="spellEnd"/>
      <w:r w:rsidR="008E40F4">
        <w:t>(</w:t>
      </w:r>
      <w:proofErr w:type="gramEnd"/>
      <w:r w:rsidR="008E40F4">
        <w:t xml:space="preserve">) para cada uno de los hilos, en cuanto acabe ya si pone el valor del </w:t>
      </w:r>
      <w:proofErr w:type="spellStart"/>
      <w:r w:rsidR="008E40F4">
        <w:t>contador</w:t>
      </w:r>
      <w:r w:rsidR="008E40F4" w:rsidRPr="008E40F4">
        <w:t>s</w:t>
      </w:r>
      <w:proofErr w:type="spellEnd"/>
    </w:p>
    <w:sectPr w:rsidR="00950250" w:rsidRPr="008E40F4" w:rsidSect="00234D5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948FA" w14:textId="77777777" w:rsidR="00694CF9" w:rsidRDefault="00694CF9" w:rsidP="00942F99">
      <w:pPr>
        <w:spacing w:after="0" w:line="240" w:lineRule="auto"/>
      </w:pPr>
      <w:r>
        <w:separator/>
      </w:r>
    </w:p>
  </w:endnote>
  <w:endnote w:type="continuationSeparator" w:id="0">
    <w:p w14:paraId="6DABFC7A" w14:textId="77777777" w:rsidR="00694CF9" w:rsidRDefault="00694CF9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720D8DE0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5E93E472" wp14:editId="6AAFC593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E5873C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0D08B6A6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0C141" w14:textId="77777777" w:rsidR="00694CF9" w:rsidRDefault="00694CF9" w:rsidP="00942F99">
      <w:pPr>
        <w:spacing w:after="0" w:line="240" w:lineRule="auto"/>
      </w:pPr>
      <w:r>
        <w:separator/>
      </w:r>
    </w:p>
  </w:footnote>
  <w:footnote w:type="continuationSeparator" w:id="0">
    <w:p w14:paraId="60FFD1CE" w14:textId="77777777" w:rsidR="00694CF9" w:rsidRDefault="00694CF9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939E0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31CE0F35" w14:textId="77777777" w:rsidR="00942F99" w:rsidRDefault="00942F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633B1"/>
    <w:multiLevelType w:val="multilevel"/>
    <w:tmpl w:val="8B4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D3655"/>
    <w:multiLevelType w:val="multilevel"/>
    <w:tmpl w:val="237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282833">
    <w:abstractNumId w:val="1"/>
  </w:num>
  <w:num w:numId="2" w16cid:durableId="66637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38"/>
    <w:rsid w:val="00000A08"/>
    <w:rsid w:val="001F4364"/>
    <w:rsid w:val="00234D5B"/>
    <w:rsid w:val="003A2AE3"/>
    <w:rsid w:val="003C4338"/>
    <w:rsid w:val="00450A55"/>
    <w:rsid w:val="004A41A7"/>
    <w:rsid w:val="004D163F"/>
    <w:rsid w:val="004D5C05"/>
    <w:rsid w:val="005A47C2"/>
    <w:rsid w:val="006538B4"/>
    <w:rsid w:val="006606FA"/>
    <w:rsid w:val="006920D8"/>
    <w:rsid w:val="00694CF9"/>
    <w:rsid w:val="00864598"/>
    <w:rsid w:val="00866DAA"/>
    <w:rsid w:val="0089690D"/>
    <w:rsid w:val="008E28AD"/>
    <w:rsid w:val="008E40F4"/>
    <w:rsid w:val="00942F99"/>
    <w:rsid w:val="00950250"/>
    <w:rsid w:val="009B7087"/>
    <w:rsid w:val="00C2452C"/>
    <w:rsid w:val="00C53D8F"/>
    <w:rsid w:val="00C550BD"/>
    <w:rsid w:val="00C83996"/>
    <w:rsid w:val="00D9767A"/>
    <w:rsid w:val="00E82D7A"/>
    <w:rsid w:val="00F105D0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6BD8F"/>
  <w15:chartTrackingRefBased/>
  <w15:docId w15:val="{0962F73A-5D80-4903-8F65-DB19E5EC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3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399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\Desktop\2DAM\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36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Mario Sánchez Barroso</dc:creator>
  <cp:keywords/>
  <dc:description/>
  <cp:lastModifiedBy>Mario Sánchez Barroso</cp:lastModifiedBy>
  <cp:revision>4</cp:revision>
  <cp:lastPrinted>2025-10-20T18:00:00Z</cp:lastPrinted>
  <dcterms:created xsi:type="dcterms:W3CDTF">2025-10-20T17:24:00Z</dcterms:created>
  <dcterms:modified xsi:type="dcterms:W3CDTF">2025-10-20T18:00:00Z</dcterms:modified>
</cp:coreProperties>
</file>