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567C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1A4B6F4C" wp14:editId="5AF984AF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3BBCC" w14:textId="1963A5C1" w:rsidR="004A41A7" w:rsidRDefault="00E75D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41D42" wp14:editId="5C0A81A8">
                <wp:simplePos x="0" y="0"/>
                <wp:positionH relativeFrom="column">
                  <wp:posOffset>-673735</wp:posOffset>
                </wp:positionH>
                <wp:positionV relativeFrom="paragraph">
                  <wp:posOffset>4100178</wp:posOffset>
                </wp:positionV>
                <wp:extent cx="3790967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67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98886" w14:textId="634B9A7C" w:rsidR="00FA03FE" w:rsidRPr="00E75D12" w:rsidRDefault="00E75D12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  <w:lang w:val="es-ES_tradnl"/>
                              </w:rPr>
                              <w:t>Aprendizaje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41D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3.05pt;margin-top:322.85pt;width:298.5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" filled="f" stroked="f" strokeweight=".5pt">
                <v:textbox>
                  <w:txbxContent>
                    <w:p w14:paraId="6A298886" w14:textId="634B9A7C" w:rsidR="00FA03FE" w:rsidRPr="00E75D12" w:rsidRDefault="00E75D12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  <w:lang w:val="es-ES_tradnl"/>
                        </w:rPr>
                        <w:t>Aprendizaje 01</w:t>
                      </w:r>
                    </w:p>
                  </w:txbxContent>
                </v:textbox>
              </v:shape>
            </w:pict>
          </mc:Fallback>
        </mc:AlternateContent>
      </w:r>
      <w:r w:rsidR="00942F99">
        <w:br w:type="page"/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1CA42B" wp14:editId="3FD2B8B9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3357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" adj="0" fillcolor="#00c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56667" wp14:editId="7436450C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474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" adj="141" fillcolor="#0b1023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3D013" wp14:editId="6A524656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3BED2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6E5C5BF2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68405510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D013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" filled="f" stroked="f" strokeweight=".5pt">
                <v:textbox>
                  <w:txbxContent>
                    <w:p w14:paraId="5823BED2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6E5C5BF2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68405510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85867" w14:textId="77777777" w:rsidR="004A41A7" w:rsidRDefault="00234D5B">
          <w:pPr>
            <w:pStyle w:val="TtuloTDC"/>
          </w:pPr>
          <w:r>
            <w:t>Índice</w:t>
          </w:r>
        </w:p>
        <w:p w14:paraId="74058519" w14:textId="530C1140" w:rsidR="00BF3193" w:rsidRDefault="004A41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92283" w:history="1">
            <w:r w:rsidR="00BF3193" w:rsidRPr="00C62DBF">
              <w:rPr>
                <w:rStyle w:val="Hipervnculo"/>
                <w:noProof/>
              </w:rPr>
              <w:t>Enlace Proyecto GitHub</w:t>
            </w:r>
            <w:r w:rsidR="00BF3193">
              <w:rPr>
                <w:noProof/>
                <w:webHidden/>
              </w:rPr>
              <w:tab/>
            </w:r>
            <w:r w:rsidR="00BF3193">
              <w:rPr>
                <w:noProof/>
                <w:webHidden/>
              </w:rPr>
              <w:fldChar w:fldCharType="begin"/>
            </w:r>
            <w:r w:rsidR="00BF3193">
              <w:rPr>
                <w:noProof/>
                <w:webHidden/>
              </w:rPr>
              <w:instrText xml:space="preserve"> PAGEREF _Toc210992283 \h </w:instrText>
            </w:r>
            <w:r w:rsidR="00BF3193">
              <w:rPr>
                <w:noProof/>
                <w:webHidden/>
              </w:rPr>
            </w:r>
            <w:r w:rsidR="00BF3193">
              <w:rPr>
                <w:noProof/>
                <w:webHidden/>
              </w:rPr>
              <w:fldChar w:fldCharType="separate"/>
            </w:r>
            <w:r w:rsidR="005E2A18">
              <w:rPr>
                <w:noProof/>
                <w:webHidden/>
              </w:rPr>
              <w:t>3</w:t>
            </w:r>
            <w:r w:rsidR="00BF3193">
              <w:rPr>
                <w:noProof/>
                <w:webHidden/>
              </w:rPr>
              <w:fldChar w:fldCharType="end"/>
            </w:r>
          </w:hyperlink>
        </w:p>
        <w:p w14:paraId="12CFFB9B" w14:textId="6DA36247" w:rsidR="00BF3193" w:rsidRDefault="00BF31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0992284" w:history="1">
            <w:r w:rsidRPr="00C62DBF">
              <w:rPr>
                <w:rStyle w:val="Hipervnculo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35F6" w14:textId="440B1A82" w:rsidR="00BF3193" w:rsidRDefault="00BF31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0992285" w:history="1">
            <w:r w:rsidRPr="00C62DBF">
              <w:rPr>
                <w:rStyle w:val="Hipervnculo"/>
                <w:noProof/>
              </w:rPr>
              <w:t>SecondActivity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A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F13C" w14:textId="493B72FE" w:rsidR="00BF3193" w:rsidRDefault="00BF31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0992286" w:history="1">
            <w:r w:rsidRPr="00C62DBF">
              <w:rPr>
                <w:rStyle w:val="Hipervnculo"/>
                <w:noProof/>
              </w:rPr>
              <w:t>ThirdActivity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2A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B98B" w14:textId="792186F3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69A7B926" w14:textId="77777777" w:rsidR="004A41A7" w:rsidRDefault="004A41A7" w:rsidP="00234D5B">
      <w:pPr>
        <w:jc w:val="left"/>
      </w:pPr>
      <w:r>
        <w:br w:type="page"/>
      </w:r>
    </w:p>
    <w:p w14:paraId="6FF7EE52" w14:textId="51506536" w:rsidR="00BF3193" w:rsidRDefault="00BF3193" w:rsidP="004A41A7">
      <w:pPr>
        <w:pStyle w:val="Ttulo2"/>
      </w:pPr>
      <w:bookmarkStart w:id="0" w:name="_Toc210992283"/>
      <w:r>
        <w:lastRenderedPageBreak/>
        <w:t>Enlace Proyecto GitHub</w:t>
      </w:r>
      <w:bookmarkEnd w:id="0"/>
    </w:p>
    <w:p w14:paraId="1BA04F22" w14:textId="00C23E9B" w:rsidR="00BF3193" w:rsidRDefault="00BF3193" w:rsidP="00BF3193">
      <w:hyperlink r:id="rId10" w:history="1">
        <w:r w:rsidRPr="009F3C37">
          <w:rPr>
            <w:rStyle w:val="Hipervnculo"/>
          </w:rPr>
          <w:t>https://github.com/mariosb-13/2DAM/tree/main/Progr</w:t>
        </w:r>
        <w:r w:rsidRPr="009F3C37">
          <w:rPr>
            <w:rStyle w:val="Hipervnculo"/>
          </w:rPr>
          <w:t>a</w:t>
        </w:r>
        <w:r w:rsidRPr="009F3C37">
          <w:rPr>
            <w:rStyle w:val="Hipervnculo"/>
          </w:rPr>
          <w:t>macion_Multimedia/Android_Studio/MyFirstAppMSB</w:t>
        </w:r>
      </w:hyperlink>
    </w:p>
    <w:p w14:paraId="03CBA8F5" w14:textId="157EA878" w:rsidR="004A41A7" w:rsidRPr="004A41A7" w:rsidRDefault="00E75D12" w:rsidP="004A41A7">
      <w:pPr>
        <w:pStyle w:val="Ttulo2"/>
      </w:pPr>
      <w:bookmarkStart w:id="1" w:name="_Toc210992284"/>
      <w:proofErr w:type="spellStart"/>
      <w:r>
        <w:t>MainActivity</w:t>
      </w:r>
      <w:bookmarkEnd w:id="1"/>
      <w:proofErr w:type="spellEnd"/>
    </w:p>
    <w:p w14:paraId="3120E36F" w14:textId="1E7A985A" w:rsidR="00FA4BB0" w:rsidRDefault="00FA4BB0" w:rsidP="00FA4BB0">
      <w:r>
        <w:t xml:space="preserve">Primero tenemos la </w:t>
      </w:r>
      <w:proofErr w:type="spellStart"/>
      <w:r>
        <w:t>ainActivity</w:t>
      </w:r>
      <w:proofErr w:type="spellEnd"/>
      <w:r>
        <w:t xml:space="preserve"> en la que solo tenemos un </w:t>
      </w:r>
      <w:proofErr w:type="spellStart"/>
      <w:r>
        <w:t>textView</w:t>
      </w:r>
      <w:proofErr w:type="spellEnd"/>
      <w:r>
        <w:t xml:space="preserve"> y un </w:t>
      </w:r>
      <w:proofErr w:type="spellStart"/>
      <w:r>
        <w:t>button</w:t>
      </w:r>
      <w:proofErr w:type="spellEnd"/>
    </w:p>
    <w:p w14:paraId="0C4707AF" w14:textId="529DB644" w:rsidR="00FA4BB0" w:rsidRDefault="00FA4BB0" w:rsidP="00FA4BB0">
      <w:r>
        <w:rPr>
          <w:noProof/>
        </w:rPr>
        <w:drawing>
          <wp:inline distT="0" distB="0" distL="0" distR="0" wp14:anchorId="076639C8" wp14:editId="05B921FE">
            <wp:extent cx="2686509" cy="6066087"/>
            <wp:effectExtent l="0" t="0" r="6350" b="5080"/>
            <wp:docPr id="1827174226" name="Imagen 2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4226" name="Imagen 2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65" cy="61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4C0A" w14:textId="77777777" w:rsidR="00FA4BB0" w:rsidRDefault="00FA4BB0" w:rsidP="00FA4BB0"/>
    <w:p w14:paraId="48FF9132" w14:textId="170B103C" w:rsidR="00FA4BB0" w:rsidRDefault="00FA4BB0" w:rsidP="00FA4BB0">
      <w:r>
        <w:t xml:space="preserve">Al darle al botón nos dirige a la </w:t>
      </w:r>
      <w:proofErr w:type="spellStart"/>
      <w:r w:rsidR="00E75D12">
        <w:t>S</w:t>
      </w:r>
      <w:r>
        <w:t>econdActivity</w:t>
      </w:r>
      <w:proofErr w:type="spellEnd"/>
    </w:p>
    <w:p w14:paraId="16C1322A" w14:textId="77777777" w:rsidR="00FA4BB0" w:rsidRDefault="00FA4BB0" w:rsidP="00FA4BB0"/>
    <w:p w14:paraId="102128B0" w14:textId="77777777" w:rsidR="00FA4BB0" w:rsidRDefault="00FA4BB0" w:rsidP="00FA4BB0"/>
    <w:p w14:paraId="40E5AB5E" w14:textId="77777777" w:rsidR="00E75D12" w:rsidRDefault="00E75D12" w:rsidP="00FA4BB0"/>
    <w:p w14:paraId="0C722CCD" w14:textId="132D687A" w:rsidR="00E75D12" w:rsidRDefault="00E75D12">
      <w:pPr>
        <w:jc w:val="left"/>
      </w:pPr>
      <w:r>
        <w:br w:type="page"/>
      </w:r>
    </w:p>
    <w:p w14:paraId="43185304" w14:textId="5B143017" w:rsidR="00FA4BB0" w:rsidRDefault="00E75D12" w:rsidP="00E75D12">
      <w:pPr>
        <w:pStyle w:val="Ttulo2"/>
      </w:pPr>
      <w:bookmarkStart w:id="2" w:name="_Toc210992285"/>
      <w:proofErr w:type="spellStart"/>
      <w:r>
        <w:lastRenderedPageBreak/>
        <w:t>SecondActivity</w:t>
      </w:r>
      <w:bookmarkEnd w:id="2"/>
      <w:proofErr w:type="spellEnd"/>
    </w:p>
    <w:p w14:paraId="53A68CA7" w14:textId="11662C89" w:rsidR="00FA4BB0" w:rsidRDefault="00FA4BB0" w:rsidP="00FA4BB0">
      <w:r>
        <w:t>Que nos encontramos un pequeño formulario con:</w:t>
      </w:r>
    </w:p>
    <w:p w14:paraId="5431546F" w14:textId="1115481A" w:rsidR="00FA4BB0" w:rsidRDefault="00FA4BB0" w:rsidP="00FA4BB0">
      <w:pPr>
        <w:pStyle w:val="Prrafodelista"/>
        <w:numPr>
          <w:ilvl w:val="0"/>
          <w:numId w:val="1"/>
        </w:numPr>
      </w:pPr>
      <w:r>
        <w:t>Texto</w:t>
      </w:r>
    </w:p>
    <w:p w14:paraId="3E48F38C" w14:textId="2AA83E48" w:rsidR="00FA4BB0" w:rsidRDefault="00FA4BB0" w:rsidP="00FA4BB0">
      <w:pPr>
        <w:pStyle w:val="Prrafodelista"/>
        <w:numPr>
          <w:ilvl w:val="0"/>
          <w:numId w:val="1"/>
        </w:numPr>
      </w:pPr>
      <w:r>
        <w:t>Numero entero</w:t>
      </w:r>
    </w:p>
    <w:p w14:paraId="65EEE5F4" w14:textId="7DBBD4BF" w:rsidR="00FA4BB0" w:rsidRDefault="00FA4BB0" w:rsidP="00FA4BB0">
      <w:pPr>
        <w:pStyle w:val="Prrafodelista"/>
        <w:numPr>
          <w:ilvl w:val="0"/>
          <w:numId w:val="1"/>
        </w:numPr>
      </w:pPr>
      <w:r>
        <w:t>Número decimal</w:t>
      </w:r>
    </w:p>
    <w:p w14:paraId="342D8862" w14:textId="670973BF" w:rsidR="00FA4BB0" w:rsidRDefault="00FA4BB0" w:rsidP="00FA4BB0">
      <w:pPr>
        <w:pStyle w:val="Prrafodelista"/>
        <w:numPr>
          <w:ilvl w:val="0"/>
          <w:numId w:val="1"/>
        </w:numPr>
      </w:pPr>
      <w:r>
        <w:t>Switch</w:t>
      </w:r>
    </w:p>
    <w:p w14:paraId="73260FCE" w14:textId="7567FE61" w:rsidR="00FA4BB0" w:rsidRDefault="00FA4BB0" w:rsidP="00FA4BB0">
      <w:r>
        <w:rPr>
          <w:noProof/>
        </w:rPr>
        <w:drawing>
          <wp:inline distT="0" distB="0" distL="0" distR="0" wp14:anchorId="3196D49D" wp14:editId="24BF7765">
            <wp:extent cx="2664053" cy="5704496"/>
            <wp:effectExtent l="0" t="0" r="3175" b="0"/>
            <wp:docPr id="21086786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78697" name="Imagen 21086786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952" cy="57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5E46" w14:textId="00BFA4C7" w:rsidR="00FA4BB0" w:rsidRDefault="00FA4BB0">
      <w:pPr>
        <w:jc w:val="left"/>
      </w:pPr>
      <w:r>
        <w:br w:type="page"/>
      </w:r>
    </w:p>
    <w:p w14:paraId="53211592" w14:textId="79443F2D" w:rsidR="00FA4BB0" w:rsidRDefault="00FA4BB0" w:rsidP="00FA4BB0">
      <w:r>
        <w:lastRenderedPageBreak/>
        <w:t xml:space="preserve">Al rellenar los datos y darle al botón de “Enviar Datos” nos llevará a la última </w:t>
      </w:r>
      <w:proofErr w:type="spellStart"/>
      <w:r>
        <w:t>activity</w:t>
      </w:r>
      <w:proofErr w:type="spellEnd"/>
      <w:r>
        <w:t xml:space="preserve"> creada, </w:t>
      </w:r>
      <w:proofErr w:type="spellStart"/>
      <w:r>
        <w:t>ThirdActivity</w:t>
      </w:r>
      <w:proofErr w:type="spellEnd"/>
    </w:p>
    <w:p w14:paraId="558C25E9" w14:textId="573CDD34" w:rsidR="00FA4BB0" w:rsidRDefault="00FA4BB0" w:rsidP="00FA4BB0">
      <w:r>
        <w:rPr>
          <w:noProof/>
        </w:rPr>
        <w:drawing>
          <wp:inline distT="0" distB="0" distL="0" distR="0" wp14:anchorId="54FEEE2E" wp14:editId="4E0A6B35">
            <wp:extent cx="3152395" cy="2888460"/>
            <wp:effectExtent l="0" t="0" r="0" b="0"/>
            <wp:docPr id="418070775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70775" name="Imagen 4" descr="Interfaz de usuario gráfica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57" cy="29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3B39" w14:textId="77777777" w:rsidR="00E75D12" w:rsidRDefault="00E75D12" w:rsidP="00FA4BB0"/>
    <w:p w14:paraId="13D008B0" w14:textId="0395AC24" w:rsidR="00E75D12" w:rsidRDefault="00E75D12" w:rsidP="00E75D12">
      <w:pPr>
        <w:pStyle w:val="Ttulo2"/>
      </w:pPr>
      <w:bookmarkStart w:id="3" w:name="_Toc210992286"/>
      <w:proofErr w:type="spellStart"/>
      <w:r w:rsidRPr="00E75D12">
        <w:t>ThirdActivity</w:t>
      </w:r>
      <w:bookmarkEnd w:id="3"/>
      <w:proofErr w:type="spellEnd"/>
    </w:p>
    <w:p w14:paraId="7716CA8F" w14:textId="77777777" w:rsidR="00E75D12" w:rsidRPr="00E75D12" w:rsidRDefault="00E75D12" w:rsidP="00E75D12"/>
    <w:p w14:paraId="7A440843" w14:textId="7359CB9C" w:rsidR="00FA4BB0" w:rsidRDefault="00FA4BB0" w:rsidP="00FA4BB0">
      <w:r>
        <w:t xml:space="preserve">Esta </w:t>
      </w:r>
      <w:proofErr w:type="spellStart"/>
      <w:r>
        <w:t>activity</w:t>
      </w:r>
      <w:proofErr w:type="spellEnd"/>
      <w:r>
        <w:t xml:space="preserve"> nos muestra los datos introducidos en el formulario anterior. Por </w:t>
      </w:r>
      <w:r w:rsidR="00E75D12">
        <w:t>último,</w:t>
      </w:r>
      <w:r>
        <w:t xml:space="preserve"> a darle al botón de volver al inicio nos vuelve al </w:t>
      </w:r>
      <w:proofErr w:type="spellStart"/>
      <w:r>
        <w:t>MainActivity</w:t>
      </w:r>
      <w:proofErr w:type="spellEnd"/>
    </w:p>
    <w:p w14:paraId="0D4C0752" w14:textId="7E712AC8" w:rsidR="00FA4BB0" w:rsidRPr="004A41A7" w:rsidRDefault="00E75D12" w:rsidP="00FA4BB0">
      <w:r>
        <w:rPr>
          <w:noProof/>
        </w:rPr>
        <w:drawing>
          <wp:inline distT="0" distB="0" distL="0" distR="0" wp14:anchorId="56833F6E" wp14:editId="5FC8430C">
            <wp:extent cx="3176811" cy="2860400"/>
            <wp:effectExtent l="0" t="0" r="0" b="0"/>
            <wp:docPr id="150359444" name="Imagen 6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444" name="Imagen 6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18" cy="29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B0" w:rsidRPr="004A41A7" w:rsidSect="00234D5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DE775" w14:textId="77777777" w:rsidR="001A11C9" w:rsidRDefault="001A11C9" w:rsidP="00942F99">
      <w:pPr>
        <w:spacing w:after="0" w:line="240" w:lineRule="auto"/>
      </w:pPr>
      <w:r>
        <w:separator/>
      </w:r>
    </w:p>
  </w:endnote>
  <w:endnote w:type="continuationSeparator" w:id="0">
    <w:p w14:paraId="424856E4" w14:textId="77777777" w:rsidR="001A11C9" w:rsidRDefault="001A11C9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Content>
      <w:p w14:paraId="3F1730B7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BE76462" wp14:editId="4702CC5B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DFDD3B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&#13;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77B4B3D8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41121" w14:textId="77777777" w:rsidR="001A11C9" w:rsidRDefault="001A11C9" w:rsidP="00942F99">
      <w:pPr>
        <w:spacing w:after="0" w:line="240" w:lineRule="auto"/>
      </w:pPr>
      <w:r>
        <w:separator/>
      </w:r>
    </w:p>
  </w:footnote>
  <w:footnote w:type="continuationSeparator" w:id="0">
    <w:p w14:paraId="5C1CD968" w14:textId="77777777" w:rsidR="001A11C9" w:rsidRDefault="001A11C9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AD7D6" w14:textId="77777777" w:rsidR="00FA03FE" w:rsidRPr="001F4364" w:rsidRDefault="00000000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70A71E08" w14:textId="77777777" w:rsidR="00942F99" w:rsidRDefault="00942F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17220"/>
    <w:multiLevelType w:val="hybridMultilevel"/>
    <w:tmpl w:val="0368F6E2"/>
    <w:lvl w:ilvl="0" w:tplc="953ED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59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B0"/>
    <w:rsid w:val="00000A08"/>
    <w:rsid w:val="00145FA5"/>
    <w:rsid w:val="001A11C9"/>
    <w:rsid w:val="001F4364"/>
    <w:rsid w:val="00234D5B"/>
    <w:rsid w:val="00402DE4"/>
    <w:rsid w:val="00450A55"/>
    <w:rsid w:val="004A41A7"/>
    <w:rsid w:val="004C0296"/>
    <w:rsid w:val="004D5C05"/>
    <w:rsid w:val="005A47C2"/>
    <w:rsid w:val="005E2A18"/>
    <w:rsid w:val="006538B4"/>
    <w:rsid w:val="006606FA"/>
    <w:rsid w:val="00746A3D"/>
    <w:rsid w:val="00864598"/>
    <w:rsid w:val="00866DAA"/>
    <w:rsid w:val="0089690D"/>
    <w:rsid w:val="008E28AD"/>
    <w:rsid w:val="00942F99"/>
    <w:rsid w:val="009B7087"/>
    <w:rsid w:val="00BF3193"/>
    <w:rsid w:val="00C2452C"/>
    <w:rsid w:val="00C53D8F"/>
    <w:rsid w:val="00C550BD"/>
    <w:rsid w:val="00D9767A"/>
    <w:rsid w:val="00E75D12"/>
    <w:rsid w:val="00E82D7A"/>
    <w:rsid w:val="00F105D0"/>
    <w:rsid w:val="00FA03FE"/>
    <w:rsid w:val="00FA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1B6FC"/>
  <w15:chartTrackingRefBased/>
  <w15:docId w15:val="{C247E50B-BC4F-9346-82C1-01CC8955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4BB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F31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F3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riosb-13/2DAM/tree/main/Programacion_Multimedia/Android_Studio/MyFirstAppMSB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mnado/Desktop/2DAM/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</TotalTime>
  <Pages>6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alumnado</dc:creator>
  <cp:keywords/>
  <dc:description/>
  <cp:lastModifiedBy>Mario Sánchez Barroso</cp:lastModifiedBy>
  <cp:revision>3</cp:revision>
  <cp:lastPrinted>2025-10-10T10:38:00Z</cp:lastPrinted>
  <dcterms:created xsi:type="dcterms:W3CDTF">2025-10-10T10:38:00Z</dcterms:created>
  <dcterms:modified xsi:type="dcterms:W3CDTF">2025-10-10T10:38:00Z</dcterms:modified>
</cp:coreProperties>
</file>